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EC4ADD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19FF87CD" wp14:editId="363E242A">
            <wp:simplePos x="0" y="0"/>
            <wp:positionH relativeFrom="column">
              <wp:posOffset>-2295698</wp:posOffset>
            </wp:positionH>
            <wp:positionV relativeFrom="page">
              <wp:align>top</wp:align>
            </wp:positionV>
            <wp:extent cx="10320593" cy="6889581"/>
            <wp:effectExtent l="0" t="0" r="508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593" cy="6889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15B4081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B00AF56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74A2140" wp14:editId="1C3340D9">
                      <wp:extent cx="3528695" cy="1627909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279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EA9F62" w14:textId="6E039AE1" w:rsidR="00D077E9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MEASURING</w:t>
                                  </w:r>
                                </w:p>
                                <w:p w14:paraId="1B59AC0B" w14:textId="7D1F4C14" w:rsidR="00A75014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SOFTWARE</w:t>
                                  </w:r>
                                </w:p>
                                <w:p w14:paraId="34B69985" w14:textId="32968D99" w:rsidR="00A75014" w:rsidRPr="00D86945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74A214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2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" filled="f" stroked="f" strokeweight=".5pt">
                      <v:textbox>
                        <w:txbxContent>
                          <w:p w14:paraId="0AEA9F62" w14:textId="6E039AE1" w:rsidR="00D077E9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MEASURING</w:t>
                            </w:r>
                          </w:p>
                          <w:p w14:paraId="1B59AC0B" w14:textId="7D1F4C14" w:rsidR="00A75014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SOFTWARE</w:t>
                            </w:r>
                          </w:p>
                          <w:p w14:paraId="34B69985" w14:textId="32968D99" w:rsidR="00A75014" w:rsidRPr="00D86945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ENGINEERING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4537925" w14:textId="37980806" w:rsidR="00D077E9" w:rsidRDefault="00A75014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E78A53F" wp14:editId="55683E46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D7EBD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D4F4D04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4C67A52" w14:textId="1ADDB15C" w:rsidR="00D077E9" w:rsidRDefault="00D077E9" w:rsidP="00D077E9">
            <w:pPr>
              <w:rPr>
                <w:noProof/>
              </w:rPr>
            </w:pPr>
          </w:p>
        </w:tc>
      </w:tr>
      <w:tr w:rsidR="00D077E9" w14:paraId="368CF391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D401E9834AF540DEBBA8FDEB5DBC40FC"/>
              </w:placeholder>
              <w15:appearance w15:val="hidden"/>
            </w:sdtPr>
            <w:sdtEndPr/>
            <w:sdtContent>
              <w:p w14:paraId="7049B9FC" w14:textId="77777777" w:rsidR="00A75014" w:rsidRDefault="00A75014" w:rsidP="00A75014">
                <w:pPr>
                  <w:pStyle w:val="Subtitle"/>
                  <w:framePr w:hSpace="0" w:wrap="auto" w:vAnchor="margin" w:hAnchor="text" w:yAlign="inline"/>
                </w:pPr>
                <w:r>
                  <w:t>SOFTWARE ENGINEERING CSU3301</w:t>
                </w:r>
              </w:p>
            </w:sdtContent>
          </w:sdt>
          <w:p w14:paraId="5770E4E4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9BE5312" wp14:editId="3585AB4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0CAEB16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109F1D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158FBE5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4685E566" w14:textId="77777777" w:rsidR="00A75014" w:rsidRDefault="00A75014" w:rsidP="00A75014">
            <w:pPr>
              <w:pStyle w:val="Subtitle"/>
              <w:framePr w:hSpace="0" w:wrap="auto" w:vAnchor="margin" w:hAnchor="text" w:yAlign="inline"/>
            </w:pPr>
            <w:r>
              <w:t>Stephen Rowe - 14319662</w:t>
            </w:r>
          </w:p>
          <w:p w14:paraId="483F1171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5868E182" w14:textId="36122F46" w:rsidR="00D077E9" w:rsidRDefault="00A75014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2AC5FB3" wp14:editId="7ED0FD36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60970" cy="3374390"/>
                <wp:effectExtent l="0" t="0" r="0" b="0"/>
                <wp:wrapNone/>
                <wp:docPr id="4" name="Rectangle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rgbClr val="80DE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C3648" id="Rectangle 4" o:spid="_x0000_s1026" alt="colored rectangle" style="position:absolute;margin-left:0;margin-top:0;width:611.1pt;height:265.7pt;z-index:-251654144;visibility:visible;mso-wrap-style:square;mso-wrap-distance-left:9pt;mso-wrap-distance-top:0;mso-wrap-distance-right:9pt;mso-wrap-distance-bottom:0;mso-position-horizontal:left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" fillcolor="#80deea" stroked="f" strokeweight="2pt">
                <w10:wrap anchorx="page"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A1BED0E" wp14:editId="1835C81E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CEDE9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85F158B" wp14:editId="34DFB5DD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35D54F" id="Rectangle 3" o:spid="_x0000_s1026" alt="white rectangle for text on cover" style="position:absolute;margin-left:-16.15pt;margin-top:70.9pt;width:310.15pt;height:651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52D7CE3F" w14:textId="3ADE6AAE" w:rsidR="003D26C8" w:rsidRPr="00014C87" w:rsidRDefault="0089551E" w:rsidP="00BC0FD4">
      <w:pPr>
        <w:pStyle w:val="Content"/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>Before discussing the methods</w:t>
      </w:r>
      <w:r w:rsidR="00502812" w:rsidRPr="00014C87">
        <w:rPr>
          <w:sz w:val="30"/>
          <w:szCs w:val="30"/>
          <w:shd w:val="clear" w:color="auto" w:fill="FFFFFF"/>
        </w:rPr>
        <w:t xml:space="preserve"> and tools available for measuring software engineering, it is important to first clarify</w:t>
      </w:r>
      <w:r w:rsidR="005857FA" w:rsidRPr="00014C87">
        <w:rPr>
          <w:sz w:val="30"/>
          <w:szCs w:val="30"/>
          <w:shd w:val="clear" w:color="auto" w:fill="FFFFFF"/>
        </w:rPr>
        <w:t xml:space="preserve"> the goals that we want to achieve</w:t>
      </w:r>
      <w:r w:rsidR="001840BA" w:rsidRPr="00014C87">
        <w:rPr>
          <w:sz w:val="30"/>
          <w:szCs w:val="30"/>
          <w:shd w:val="clear" w:color="auto" w:fill="FFFFFF"/>
        </w:rPr>
        <w:t>, to guide how we approach this topic</w:t>
      </w:r>
      <w:r w:rsidR="00482E29" w:rsidRPr="00014C87">
        <w:rPr>
          <w:sz w:val="30"/>
          <w:szCs w:val="30"/>
          <w:shd w:val="clear" w:color="auto" w:fill="FFFFFF"/>
        </w:rPr>
        <w:t>. These measurements should ideally allow us to:</w:t>
      </w:r>
    </w:p>
    <w:p w14:paraId="531A034D" w14:textId="736E66F5" w:rsidR="001840BA" w:rsidRPr="00014C87" w:rsidRDefault="001840BA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 </w:t>
      </w:r>
      <w:r w:rsidR="0078191B" w:rsidRPr="00014C87">
        <w:rPr>
          <w:sz w:val="30"/>
          <w:szCs w:val="30"/>
        </w:rPr>
        <w:t>M</w:t>
      </w:r>
      <w:r w:rsidRPr="00014C87">
        <w:rPr>
          <w:sz w:val="30"/>
          <w:szCs w:val="30"/>
        </w:rPr>
        <w:t>aintai</w:t>
      </w:r>
      <w:r w:rsidR="00482E29" w:rsidRPr="00014C87">
        <w:rPr>
          <w:sz w:val="30"/>
          <w:szCs w:val="30"/>
        </w:rPr>
        <w:t>n</w:t>
      </w:r>
      <w:r w:rsidR="0078191B" w:rsidRPr="00014C87">
        <w:rPr>
          <w:sz w:val="30"/>
          <w:szCs w:val="30"/>
        </w:rPr>
        <w:t xml:space="preserve"> software codebases</w:t>
      </w:r>
    </w:p>
    <w:p w14:paraId="6D70CBDF" w14:textId="1EDF6EF8" w:rsidR="00E213DF" w:rsidRPr="00014C87" w:rsidRDefault="00E213DF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Improved assessment of individual engineers</w:t>
      </w:r>
    </w:p>
    <w:p w14:paraId="089D8582" w14:textId="63EB3E5C" w:rsidR="001840BA" w:rsidRPr="00014C87" w:rsidRDefault="0078191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Improve </w:t>
      </w:r>
      <w:r w:rsidR="00B4354F" w:rsidRPr="00014C87">
        <w:rPr>
          <w:sz w:val="30"/>
          <w:szCs w:val="30"/>
        </w:rPr>
        <w:t>the design stages of software development</w:t>
      </w:r>
    </w:p>
    <w:p w14:paraId="1F5C18D8" w14:textId="5460BBC2" w:rsidR="00B4354F" w:rsidRPr="00014C87" w:rsidRDefault="00274906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</w:t>
      </w:r>
      <w:r w:rsidR="00CC41CC" w:rsidRPr="00014C87">
        <w:rPr>
          <w:sz w:val="30"/>
          <w:szCs w:val="30"/>
          <w:shd w:val="clear" w:color="auto" w:fill="FFFFFF"/>
        </w:rPr>
        <w:t xml:space="preserve"> new s</w:t>
      </w:r>
      <w:r w:rsidRPr="00014C87">
        <w:rPr>
          <w:sz w:val="30"/>
          <w:szCs w:val="30"/>
          <w:shd w:val="clear" w:color="auto" w:fill="FFFFFF"/>
        </w:rPr>
        <w:t xml:space="preserve">kill developers should be </w:t>
      </w:r>
      <w:r w:rsidR="00D57874" w:rsidRPr="00014C87">
        <w:rPr>
          <w:sz w:val="30"/>
          <w:szCs w:val="30"/>
          <w:shd w:val="clear" w:color="auto" w:fill="FFFFFF"/>
        </w:rPr>
        <w:t>dedicating time to</w:t>
      </w:r>
    </w:p>
    <w:p w14:paraId="0CBD8FB8" w14:textId="3A473E58" w:rsidR="002D16AD" w:rsidRPr="00014C87" w:rsidRDefault="002D16AD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 bottlenecks in development</w:t>
      </w:r>
    </w:p>
    <w:p w14:paraId="5A2F77D4" w14:textId="120BA5FB" w:rsidR="00D57874" w:rsidRPr="00014C87" w:rsidRDefault="00D57874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Automate assessment, reduce dependency on manager intuition</w:t>
      </w:r>
    </w:p>
    <w:p w14:paraId="3B51AAFF" w14:textId="5875F69A" w:rsidR="0089551E" w:rsidRPr="00014C87" w:rsidRDefault="00D35B7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Test and validate novel ideas and study their usefulness/effectiveness</w:t>
      </w:r>
    </w:p>
    <w:p w14:paraId="408268B6" w14:textId="65F7D4C6" w:rsidR="000701E8" w:rsidRPr="00014C87" w:rsidRDefault="000701E8" w:rsidP="000701E8">
      <w:pPr>
        <w:pStyle w:val="Content"/>
        <w:rPr>
          <w:sz w:val="30"/>
          <w:szCs w:val="30"/>
        </w:rPr>
      </w:pPr>
    </w:p>
    <w:p w14:paraId="5C9AB202" w14:textId="2422A463" w:rsidR="00B5717E" w:rsidRPr="00014C87" w:rsidRDefault="000701E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use of software </w:t>
      </w:r>
      <w:r w:rsidR="00E255A1" w:rsidRPr="00014C87">
        <w:rPr>
          <w:sz w:val="30"/>
          <w:szCs w:val="30"/>
          <w:shd w:val="clear" w:color="auto" w:fill="FFFFFF"/>
        </w:rPr>
        <w:t xml:space="preserve">metrics </w:t>
      </w:r>
      <w:r w:rsidR="0048410A" w:rsidRPr="00014C87">
        <w:rPr>
          <w:sz w:val="30"/>
          <w:szCs w:val="30"/>
          <w:shd w:val="clear" w:color="auto" w:fill="FFFFFF"/>
        </w:rPr>
        <w:t>remained</w:t>
      </w:r>
      <w:r w:rsidR="00915A80" w:rsidRPr="00014C87">
        <w:rPr>
          <w:sz w:val="30"/>
          <w:szCs w:val="30"/>
          <w:shd w:val="clear" w:color="auto" w:fill="FFFFFF"/>
        </w:rPr>
        <w:t xml:space="preserve"> as</w:t>
      </w:r>
      <w:r w:rsidR="00E255A1" w:rsidRPr="00014C87">
        <w:rPr>
          <w:sz w:val="30"/>
          <w:szCs w:val="30"/>
          <w:shd w:val="clear" w:color="auto" w:fill="FFFFFF"/>
        </w:rPr>
        <w:t xml:space="preserve"> </w:t>
      </w:r>
      <w:r w:rsidR="00915A80" w:rsidRPr="00014C87">
        <w:rPr>
          <w:sz w:val="30"/>
          <w:szCs w:val="30"/>
          <w:shd w:val="clear" w:color="auto" w:fill="FFFFFF"/>
        </w:rPr>
        <w:t>a very</w:t>
      </w:r>
      <w:r w:rsidR="00E255A1" w:rsidRPr="00014C87">
        <w:rPr>
          <w:sz w:val="30"/>
          <w:szCs w:val="30"/>
          <w:shd w:val="clear" w:color="auto" w:fill="FFFFFF"/>
        </w:rPr>
        <w:t xml:space="preserve"> experimental field</w:t>
      </w:r>
      <w:r w:rsidR="00915A80" w:rsidRPr="00014C87">
        <w:rPr>
          <w:sz w:val="30"/>
          <w:szCs w:val="30"/>
          <w:shd w:val="clear" w:color="auto" w:fill="FFFFFF"/>
        </w:rPr>
        <w:t xml:space="preserve"> from the 60s through to</w:t>
      </w:r>
      <w:r w:rsidR="00366D75" w:rsidRPr="00014C87">
        <w:rPr>
          <w:sz w:val="30"/>
          <w:szCs w:val="30"/>
          <w:shd w:val="clear" w:color="auto" w:fill="FFFFFF"/>
        </w:rPr>
        <w:t xml:space="preserve"> the 90s</w:t>
      </w:r>
      <w:r w:rsidR="0048410A" w:rsidRPr="00014C87">
        <w:rPr>
          <w:sz w:val="30"/>
          <w:szCs w:val="30"/>
          <w:shd w:val="clear" w:color="auto" w:fill="FFFFFF"/>
        </w:rPr>
        <w:t>,</w:t>
      </w:r>
      <w:r w:rsidR="005401F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453839963"/>
          <w:citation/>
        </w:sdtPr>
        <w:sdtEndPr/>
        <w:sdtContent>
          <w:r w:rsidR="005401FC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401FC" w:rsidRPr="00014C87">
            <w:rPr>
              <w:sz w:val="30"/>
              <w:szCs w:val="30"/>
              <w:shd w:val="clear" w:color="auto" w:fill="FFFFFF"/>
            </w:rPr>
            <w:instrText xml:space="preserve">CITATION Nor99 \l 1033 </w:instrTex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E789A" w:rsidRPr="00014C87">
        <w:rPr>
          <w:sz w:val="30"/>
          <w:szCs w:val="30"/>
          <w:shd w:val="clear" w:color="auto" w:fill="FFFFFF"/>
        </w:rPr>
        <w:t>, and was typically seen as a</w:t>
      </w:r>
      <w:r w:rsidR="003F7591" w:rsidRPr="00014C87">
        <w:rPr>
          <w:sz w:val="30"/>
          <w:szCs w:val="30"/>
          <w:shd w:val="clear" w:color="auto" w:fill="FFFFFF"/>
        </w:rPr>
        <w:t xml:space="preserve"> more</w:t>
      </w:r>
      <w:r w:rsidR="00AE789A" w:rsidRPr="00014C87">
        <w:rPr>
          <w:sz w:val="30"/>
          <w:szCs w:val="30"/>
          <w:shd w:val="clear" w:color="auto" w:fill="FFFFFF"/>
        </w:rPr>
        <w:t xml:space="preserve"> </w:t>
      </w:r>
      <w:r w:rsidR="001F36BB" w:rsidRPr="00014C87">
        <w:rPr>
          <w:sz w:val="30"/>
          <w:szCs w:val="30"/>
          <w:shd w:val="clear" w:color="auto" w:fill="FFFFFF"/>
        </w:rPr>
        <w:t xml:space="preserve">frivolous </w:t>
      </w:r>
      <w:r w:rsidR="003F7591" w:rsidRPr="00014C87">
        <w:rPr>
          <w:sz w:val="30"/>
          <w:szCs w:val="30"/>
          <w:shd w:val="clear" w:color="auto" w:fill="FFFFFF"/>
        </w:rPr>
        <w:t xml:space="preserve">and begrudgingly undertaken exercise within this industry at large, with little </w:t>
      </w:r>
      <w:r w:rsidR="005E6410" w:rsidRPr="00014C87">
        <w:rPr>
          <w:sz w:val="30"/>
          <w:szCs w:val="30"/>
          <w:shd w:val="clear" w:color="auto" w:fill="FFFFFF"/>
        </w:rPr>
        <w:t xml:space="preserve">synchronization between academic </w:t>
      </w:r>
      <w:r w:rsidR="00497870" w:rsidRPr="00014C87">
        <w:rPr>
          <w:sz w:val="30"/>
          <w:szCs w:val="30"/>
          <w:shd w:val="clear" w:color="auto" w:fill="FFFFFF"/>
        </w:rPr>
        <w:t xml:space="preserve">advances and practical </w:t>
      </w:r>
      <w:r w:rsidR="00997D54" w:rsidRPr="00014C87">
        <w:rPr>
          <w:sz w:val="30"/>
          <w:szCs w:val="30"/>
          <w:shd w:val="clear" w:color="auto" w:fill="FFFFFF"/>
        </w:rPr>
        <w:t>industry application</w:t>
      </w:r>
      <w:r w:rsidR="005401FC" w:rsidRPr="00014C87">
        <w:rPr>
          <w:sz w:val="30"/>
          <w:szCs w:val="30"/>
          <w:shd w:val="clear" w:color="auto" w:fill="FFFFFF"/>
        </w:rPr>
        <w:t>. Early attempts focused on LOC or KLOC (lines of codes, or kilo-lines of code)</w:t>
      </w:r>
      <w:r w:rsidR="006C2F3E" w:rsidRPr="00014C87">
        <w:rPr>
          <w:sz w:val="30"/>
          <w:szCs w:val="30"/>
          <w:shd w:val="clear" w:color="auto" w:fill="FFFFFF"/>
        </w:rPr>
        <w:t xml:space="preserve"> </w:t>
      </w:r>
      <w:r w:rsidR="0019030A" w:rsidRPr="00014C87">
        <w:rPr>
          <w:sz w:val="30"/>
          <w:szCs w:val="30"/>
          <w:shd w:val="clear" w:color="auto" w:fill="FFFFFF"/>
        </w:rPr>
        <w:t xml:space="preserve">and were </w:t>
      </w:r>
      <w:r w:rsidR="005D4584" w:rsidRPr="00014C87">
        <w:rPr>
          <w:sz w:val="30"/>
          <w:szCs w:val="30"/>
          <w:shd w:val="clear" w:color="auto" w:fill="FFFFFF"/>
        </w:rPr>
        <w:t xml:space="preserve">directly </w:t>
      </w:r>
      <w:r w:rsidR="0019030A" w:rsidRPr="00014C87">
        <w:rPr>
          <w:sz w:val="30"/>
          <w:szCs w:val="30"/>
          <w:shd w:val="clear" w:color="auto" w:fill="FFFFFF"/>
        </w:rPr>
        <w:t xml:space="preserve">compared with </w:t>
      </w:r>
      <w:r w:rsidR="00021730" w:rsidRPr="00014C87">
        <w:rPr>
          <w:sz w:val="30"/>
          <w:szCs w:val="30"/>
          <w:shd w:val="clear" w:color="auto" w:fill="FFFFFF"/>
        </w:rPr>
        <w:t>code defects,</w:t>
      </w:r>
      <w:r w:rsidR="00D86B62" w:rsidRPr="00014C87">
        <w:rPr>
          <w:sz w:val="30"/>
          <w:szCs w:val="30"/>
          <w:shd w:val="clear" w:color="auto" w:fill="FFFFFF"/>
        </w:rPr>
        <w:t xml:space="preserve"> which </w:t>
      </w:r>
      <w:r w:rsidR="00021730" w:rsidRPr="00014C87">
        <w:rPr>
          <w:sz w:val="30"/>
          <w:szCs w:val="30"/>
          <w:shd w:val="clear" w:color="auto" w:fill="FFFFFF"/>
        </w:rPr>
        <w:t xml:space="preserve">overall </w:t>
      </w:r>
      <w:r w:rsidR="00D86B62" w:rsidRPr="00014C87">
        <w:rPr>
          <w:sz w:val="30"/>
          <w:szCs w:val="30"/>
          <w:shd w:val="clear" w:color="auto" w:fill="FFFFFF"/>
        </w:rPr>
        <w:t xml:space="preserve">served as a very crude </w:t>
      </w:r>
      <w:r w:rsidR="000C4B03" w:rsidRPr="00014C87">
        <w:rPr>
          <w:sz w:val="30"/>
          <w:szCs w:val="30"/>
          <w:shd w:val="clear" w:color="auto" w:fill="FFFFFF"/>
        </w:rPr>
        <w:t xml:space="preserve">measurement of effort and complexity and quickly ran into issues with the </w:t>
      </w:r>
      <w:r w:rsidR="00675625" w:rsidRPr="00014C87">
        <w:rPr>
          <w:sz w:val="30"/>
          <w:szCs w:val="30"/>
          <w:shd w:val="clear" w:color="auto" w:fill="FFFFFF"/>
        </w:rPr>
        <w:t>advent of high-level and object oriented languages (</w:t>
      </w:r>
      <w:r w:rsidR="00EE530D" w:rsidRPr="00014C87">
        <w:rPr>
          <w:sz w:val="30"/>
          <w:szCs w:val="30"/>
          <w:shd w:val="clear" w:color="auto" w:fill="FFFFFF"/>
        </w:rPr>
        <w:t xml:space="preserve">that is, </w:t>
      </w:r>
      <w:r w:rsidR="000C28EC" w:rsidRPr="00014C87">
        <w:rPr>
          <w:sz w:val="30"/>
          <w:szCs w:val="30"/>
          <w:shd w:val="clear" w:color="auto" w:fill="FFFFFF"/>
        </w:rPr>
        <w:t xml:space="preserve">measurements of the use of these languages were incompatible with </w:t>
      </w:r>
      <w:r w:rsidR="00FF68A2" w:rsidRPr="00014C87">
        <w:rPr>
          <w:sz w:val="30"/>
          <w:szCs w:val="30"/>
          <w:shd w:val="clear" w:color="auto" w:fill="FFFFFF"/>
        </w:rPr>
        <w:t xml:space="preserve">the measurement of equivalent Assembly programs). The field gradually evolved </w:t>
      </w:r>
      <w:r w:rsidR="00282DD8" w:rsidRPr="00014C87">
        <w:rPr>
          <w:sz w:val="30"/>
          <w:szCs w:val="30"/>
          <w:shd w:val="clear" w:color="auto" w:fill="FFFFFF"/>
        </w:rPr>
        <w:t xml:space="preserve">into </w:t>
      </w:r>
      <w:r w:rsidR="00D57AA8" w:rsidRPr="00014C87">
        <w:rPr>
          <w:sz w:val="30"/>
          <w:szCs w:val="30"/>
          <w:shd w:val="clear" w:color="auto" w:fill="FFFFFF"/>
        </w:rPr>
        <w:t>a more meta</w:t>
      </w:r>
      <w:r w:rsidR="00C31F49" w:rsidRPr="00014C87">
        <w:rPr>
          <w:sz w:val="30"/>
          <w:szCs w:val="30"/>
          <w:shd w:val="clear" w:color="auto" w:fill="FFFFFF"/>
        </w:rPr>
        <w:t xml:space="preserve">-focused </w:t>
      </w:r>
      <w:r w:rsidR="00D57AA8" w:rsidRPr="00014C87">
        <w:rPr>
          <w:sz w:val="30"/>
          <w:szCs w:val="30"/>
          <w:shd w:val="clear" w:color="auto" w:fill="FFFFFF"/>
        </w:rPr>
        <w:t>analysis</w:t>
      </w:r>
      <w:r w:rsidR="00031720" w:rsidRPr="00014C87">
        <w:rPr>
          <w:sz w:val="30"/>
          <w:szCs w:val="30"/>
          <w:shd w:val="clear" w:color="auto" w:fill="FFFFFF"/>
        </w:rPr>
        <w:t xml:space="preserve"> </w:t>
      </w:r>
      <w:r w:rsidR="00162F08" w:rsidRPr="00014C87">
        <w:rPr>
          <w:sz w:val="30"/>
          <w:szCs w:val="30"/>
          <w:shd w:val="clear" w:color="auto" w:fill="FFFFFF"/>
        </w:rPr>
        <w:t>while approaching the turn of the century</w:t>
      </w:r>
      <w:r w:rsidR="00D57AA8" w:rsidRPr="00014C87">
        <w:rPr>
          <w:sz w:val="30"/>
          <w:szCs w:val="30"/>
          <w:shd w:val="clear" w:color="auto" w:fill="FFFFFF"/>
        </w:rPr>
        <w:t xml:space="preserve">, prioritizing instead </w:t>
      </w:r>
      <w:r w:rsidR="008F43FF" w:rsidRPr="00014C87">
        <w:rPr>
          <w:sz w:val="30"/>
          <w:szCs w:val="30"/>
          <w:shd w:val="clear" w:color="auto" w:fill="FFFFFF"/>
        </w:rPr>
        <w:t xml:space="preserve">a </w:t>
      </w:r>
      <w:r w:rsidR="00B70E69" w:rsidRPr="00014C87">
        <w:rPr>
          <w:sz w:val="30"/>
          <w:szCs w:val="30"/>
          <w:shd w:val="clear" w:color="auto" w:fill="FFFFFF"/>
        </w:rPr>
        <w:t>code</w:t>
      </w:r>
      <w:r w:rsidR="008F43FF" w:rsidRPr="00014C87">
        <w:rPr>
          <w:sz w:val="30"/>
          <w:szCs w:val="30"/>
          <w:shd w:val="clear" w:color="auto" w:fill="FFFFFF"/>
        </w:rPr>
        <w:t xml:space="preserve">-independent measurement of </w:t>
      </w:r>
      <w:r w:rsidR="00B70E69" w:rsidRPr="00014C87">
        <w:rPr>
          <w:sz w:val="30"/>
          <w:szCs w:val="30"/>
          <w:shd w:val="clear" w:color="auto" w:fill="FFFFFF"/>
        </w:rPr>
        <w:t>software complexity (through function point</w:t>
      </w:r>
      <w:r w:rsidR="00DA2456" w:rsidRPr="00014C87">
        <w:rPr>
          <w:sz w:val="30"/>
          <w:szCs w:val="30"/>
          <w:shd w:val="clear" w:color="auto" w:fill="FFFFFF"/>
        </w:rPr>
        <w:t xml:space="preserve"> analysis and </w:t>
      </w:r>
      <w:r w:rsidR="00E321E7" w:rsidRPr="00014C87">
        <w:rPr>
          <w:sz w:val="30"/>
          <w:szCs w:val="30"/>
          <w:shd w:val="clear" w:color="auto" w:fill="FFFFFF"/>
        </w:rPr>
        <w:t>McCabe’s cyclomatic number</w:t>
      </w:r>
      <w:r w:rsidR="00AA1F7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278139584"/>
          <w:citation/>
        </w:sdtPr>
        <w:sdtEndPr/>
        <w:sdtContent>
          <w:r w:rsidR="00D57805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D57805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D57805" w:rsidRPr="00014C87">
        <w:rPr>
          <w:sz w:val="30"/>
          <w:szCs w:val="30"/>
          <w:shd w:val="clear" w:color="auto" w:fill="FFFFFF"/>
        </w:rPr>
        <w:t>)</w:t>
      </w:r>
      <w:r w:rsidR="00B70E69" w:rsidRPr="00014C87">
        <w:rPr>
          <w:sz w:val="30"/>
          <w:szCs w:val="30"/>
          <w:shd w:val="clear" w:color="auto" w:fill="FFFFFF"/>
        </w:rPr>
        <w:t>,</w:t>
      </w:r>
      <w:r w:rsidR="000374B5" w:rsidRPr="00014C87">
        <w:rPr>
          <w:sz w:val="30"/>
          <w:szCs w:val="30"/>
          <w:shd w:val="clear" w:color="auto" w:fill="FFFFFF"/>
        </w:rPr>
        <w:t xml:space="preserve"> practical implementation of metrics programs, </w:t>
      </w:r>
      <w:r w:rsidR="003145F5" w:rsidRPr="00014C87">
        <w:rPr>
          <w:sz w:val="30"/>
          <w:szCs w:val="30"/>
          <w:shd w:val="clear" w:color="auto" w:fill="FFFFFF"/>
        </w:rPr>
        <w:t xml:space="preserve">and the </w:t>
      </w:r>
      <w:r w:rsidR="00895A25" w:rsidRPr="00014C87">
        <w:rPr>
          <w:sz w:val="30"/>
          <w:szCs w:val="30"/>
          <w:shd w:val="clear" w:color="auto" w:fill="FFFFFF"/>
        </w:rPr>
        <w:t xml:space="preserve">quantifiable </w:t>
      </w:r>
      <w:r w:rsidR="00D103B4" w:rsidRPr="00014C87">
        <w:rPr>
          <w:sz w:val="30"/>
          <w:szCs w:val="30"/>
          <w:shd w:val="clear" w:color="auto" w:fill="FFFFFF"/>
        </w:rPr>
        <w:t>measurement of the effectiveness and usefulness of certain software measurement techniques</w:t>
      </w:r>
      <w:r w:rsidR="003145F5" w:rsidRPr="00014C87">
        <w:rPr>
          <w:sz w:val="30"/>
          <w:szCs w:val="30"/>
          <w:shd w:val="clear" w:color="auto" w:fill="FFFFFF"/>
        </w:rPr>
        <w:t>.</w:t>
      </w:r>
    </w:p>
    <w:p w14:paraId="111308BB" w14:textId="1C40D0A3" w:rsidR="00412D81" w:rsidRPr="00014C87" w:rsidRDefault="00412D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D90C119" w14:textId="4668C431" w:rsidR="00C649EF" w:rsidRPr="00014C87" w:rsidRDefault="00162F0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An example of an algorithm </w:t>
      </w:r>
      <w:r w:rsidR="00AC14BB" w:rsidRPr="00014C87">
        <w:rPr>
          <w:sz w:val="30"/>
          <w:szCs w:val="30"/>
          <w:shd w:val="clear" w:color="auto" w:fill="FFFFFF"/>
        </w:rPr>
        <w:t xml:space="preserve">used for software metrics is </w:t>
      </w:r>
      <w:r w:rsidR="00C649EF" w:rsidRPr="00014C87">
        <w:rPr>
          <w:sz w:val="30"/>
          <w:szCs w:val="30"/>
          <w:shd w:val="clear" w:color="auto" w:fill="FFFFFF"/>
        </w:rPr>
        <w:t>McCabe Cyclomatic Complexity</w:t>
      </w:r>
      <w:r w:rsidR="006428C6" w:rsidRPr="00014C87">
        <w:rPr>
          <w:sz w:val="30"/>
          <w:szCs w:val="30"/>
          <w:shd w:val="clear" w:color="auto" w:fill="FFFFFF"/>
        </w:rPr>
        <w:t xml:space="preserve">, as mentioned previously, </w:t>
      </w:r>
      <w:r w:rsidR="00AC14BB" w:rsidRPr="00014C87">
        <w:rPr>
          <w:sz w:val="30"/>
          <w:szCs w:val="30"/>
          <w:shd w:val="clear" w:color="auto" w:fill="FFFFFF"/>
        </w:rPr>
        <w:t xml:space="preserve">which </w:t>
      </w:r>
      <w:r w:rsidR="006428C6" w:rsidRPr="00014C87">
        <w:rPr>
          <w:sz w:val="30"/>
          <w:szCs w:val="30"/>
          <w:shd w:val="clear" w:color="auto" w:fill="FFFFFF"/>
        </w:rPr>
        <w:t xml:space="preserve">is a method for determining the </w:t>
      </w:r>
      <w:r w:rsidR="00EE78BB" w:rsidRPr="00014C87">
        <w:rPr>
          <w:sz w:val="30"/>
          <w:szCs w:val="30"/>
          <w:shd w:val="clear" w:color="auto" w:fill="FFFFFF"/>
        </w:rPr>
        <w:lastRenderedPageBreak/>
        <w:t xml:space="preserve">complexity of a function or section of code within a program. </w:t>
      </w:r>
      <w:r w:rsidR="00357EC7" w:rsidRPr="00014C87">
        <w:rPr>
          <w:sz w:val="30"/>
          <w:szCs w:val="30"/>
          <w:shd w:val="clear" w:color="auto" w:fill="FFFFFF"/>
        </w:rPr>
        <w:t xml:space="preserve">As complexity of </w:t>
      </w:r>
      <w:r w:rsidR="006E1D74" w:rsidRPr="00014C87">
        <w:rPr>
          <w:sz w:val="30"/>
          <w:szCs w:val="30"/>
          <w:shd w:val="clear" w:color="auto" w:fill="FFFFFF"/>
        </w:rPr>
        <w:t>code can be a consistent bottleneck, especially with respect to development in teams</w:t>
      </w:r>
      <w:r w:rsidR="00936CC3" w:rsidRPr="00014C87">
        <w:rPr>
          <w:sz w:val="30"/>
          <w:szCs w:val="30"/>
          <w:shd w:val="clear" w:color="auto" w:fill="FFFFFF"/>
        </w:rPr>
        <w:t xml:space="preserve"> or when introducing new developers, a solid</w:t>
      </w:r>
      <w:r w:rsidR="000F06DE" w:rsidRPr="00014C87">
        <w:rPr>
          <w:sz w:val="30"/>
          <w:szCs w:val="30"/>
          <w:shd w:val="clear" w:color="auto" w:fill="FFFFFF"/>
        </w:rPr>
        <w:t xml:space="preserve"> formulaic approach to determining the complexity of a piece of code can be an invaluable asset in </w:t>
      </w:r>
      <w:r w:rsidR="00505E46" w:rsidRPr="00014C87">
        <w:rPr>
          <w:sz w:val="30"/>
          <w:szCs w:val="30"/>
          <w:shd w:val="clear" w:color="auto" w:fill="FFFFFF"/>
        </w:rPr>
        <w:t>software development measurement. Cyclomatic Complexity</w:t>
      </w:r>
      <w:r w:rsidR="00EE78BB" w:rsidRPr="00014C87">
        <w:rPr>
          <w:sz w:val="30"/>
          <w:szCs w:val="30"/>
          <w:shd w:val="clear" w:color="auto" w:fill="FFFFFF"/>
        </w:rPr>
        <w:t xml:space="preserve"> is seen a</w:t>
      </w:r>
      <w:r w:rsidR="00FF5B22" w:rsidRPr="00014C87">
        <w:rPr>
          <w:sz w:val="30"/>
          <w:szCs w:val="30"/>
          <w:shd w:val="clear" w:color="auto" w:fill="FFFFFF"/>
        </w:rPr>
        <w:t xml:space="preserve">s a “magic number” </w:t>
      </w:r>
      <w:sdt>
        <w:sdtPr>
          <w:rPr>
            <w:sz w:val="30"/>
            <w:szCs w:val="30"/>
            <w:shd w:val="clear" w:color="auto" w:fill="FFFFFF"/>
          </w:rPr>
          <w:id w:val="582890563"/>
          <w:citation/>
        </w:sdtPr>
        <w:sdtEndPr/>
        <w:sdtContent>
          <w:r w:rsidR="00FF5B2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5B22" w:rsidRPr="00014C87">
            <w:rPr>
              <w:sz w:val="30"/>
              <w:szCs w:val="30"/>
              <w:shd w:val="clear" w:color="auto" w:fill="FFFFFF"/>
            </w:rPr>
            <w:instrText xml:space="preserve"> CITATION Reg18 \l 1033 </w:instrTex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(Stadlbauer, 2018)</w: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5B22" w:rsidRPr="00014C87">
        <w:rPr>
          <w:sz w:val="30"/>
          <w:szCs w:val="30"/>
          <w:shd w:val="clear" w:color="auto" w:fill="FFFFFF"/>
        </w:rPr>
        <w:t xml:space="preserve">, produced by </w:t>
      </w:r>
      <w:r w:rsidR="00F342D2" w:rsidRPr="00014C87">
        <w:rPr>
          <w:sz w:val="30"/>
          <w:szCs w:val="30"/>
          <w:shd w:val="clear" w:color="auto" w:fill="FFFFFF"/>
        </w:rPr>
        <w:t xml:space="preserve">constructing a flow-graph consisting of </w:t>
      </w:r>
      <w:r w:rsidR="007B129F" w:rsidRPr="00014C87">
        <w:rPr>
          <w:sz w:val="30"/>
          <w:szCs w:val="30"/>
          <w:shd w:val="clear" w:color="auto" w:fill="FFFFFF"/>
        </w:rPr>
        <w:t>N</w:t>
      </w:r>
      <w:r w:rsidR="00F342D2" w:rsidRPr="00014C87">
        <w:rPr>
          <w:sz w:val="30"/>
          <w:szCs w:val="30"/>
          <w:shd w:val="clear" w:color="auto" w:fill="FFFFFF"/>
        </w:rPr>
        <w:t>odes</w:t>
      </w:r>
      <w:r w:rsidR="005066C8" w:rsidRPr="00014C87">
        <w:rPr>
          <w:sz w:val="30"/>
          <w:szCs w:val="30"/>
          <w:shd w:val="clear" w:color="auto" w:fill="FFFFFF"/>
        </w:rPr>
        <w:t xml:space="preserve"> and </w:t>
      </w:r>
      <w:r w:rsidR="007B129F" w:rsidRPr="00014C87">
        <w:rPr>
          <w:sz w:val="30"/>
          <w:szCs w:val="30"/>
          <w:shd w:val="clear" w:color="auto" w:fill="FFFFFF"/>
        </w:rPr>
        <w:t>E</w:t>
      </w:r>
      <w:r w:rsidR="005066C8" w:rsidRPr="00014C87">
        <w:rPr>
          <w:sz w:val="30"/>
          <w:szCs w:val="30"/>
          <w:shd w:val="clear" w:color="auto" w:fill="FFFFFF"/>
        </w:rPr>
        <w:t xml:space="preserve">dges, </w:t>
      </w:r>
      <w:r w:rsidR="00F84F26" w:rsidRPr="00014C87">
        <w:rPr>
          <w:sz w:val="30"/>
          <w:szCs w:val="30"/>
          <w:shd w:val="clear" w:color="auto" w:fill="FFFFFF"/>
        </w:rPr>
        <w:t xml:space="preserve">with each node representing an instruction and each edge representing </w:t>
      </w:r>
      <w:r w:rsidR="00505E46" w:rsidRPr="00014C87">
        <w:rPr>
          <w:sz w:val="30"/>
          <w:szCs w:val="30"/>
          <w:shd w:val="clear" w:color="auto" w:fill="FFFFFF"/>
        </w:rPr>
        <w:t xml:space="preserve">the </w:t>
      </w:r>
      <w:r w:rsidR="00F84F26" w:rsidRPr="00014C87">
        <w:rPr>
          <w:sz w:val="30"/>
          <w:szCs w:val="30"/>
          <w:shd w:val="clear" w:color="auto" w:fill="FFFFFF"/>
        </w:rPr>
        <w:t>flow</w:t>
      </w:r>
      <w:r w:rsidR="00505E46" w:rsidRPr="00014C87">
        <w:rPr>
          <w:sz w:val="30"/>
          <w:szCs w:val="30"/>
          <w:shd w:val="clear" w:color="auto" w:fill="FFFFFF"/>
        </w:rPr>
        <w:t xml:space="preserve"> of operations</w:t>
      </w:r>
      <w:r w:rsidR="00F84F26" w:rsidRPr="00014C87">
        <w:rPr>
          <w:sz w:val="30"/>
          <w:szCs w:val="30"/>
          <w:shd w:val="clear" w:color="auto" w:fill="FFFFFF"/>
        </w:rPr>
        <w:t xml:space="preserve">. </w:t>
      </w:r>
      <w:r w:rsidR="00526CB6" w:rsidRPr="00014C87">
        <w:rPr>
          <w:sz w:val="30"/>
          <w:szCs w:val="30"/>
          <w:shd w:val="clear" w:color="auto" w:fill="FFFFFF"/>
        </w:rPr>
        <w:t xml:space="preserve">The equation is </w:t>
      </w:r>
      <m:oMath>
        <m:r>
          <w:rPr>
            <w:rFonts w:ascii="Cambria Math" w:hAnsi="Cambria Math"/>
            <w:sz w:val="30"/>
            <w:szCs w:val="30"/>
            <w:shd w:val="clear" w:color="auto" w:fill="FFFFFF"/>
          </w:rPr>
          <m:t>M=E-N+2</m:t>
        </m:r>
      </m:oMath>
      <w:r w:rsidR="00526CB6" w:rsidRPr="00014C87">
        <w:rPr>
          <w:sz w:val="30"/>
          <w:szCs w:val="30"/>
          <w:shd w:val="clear" w:color="auto" w:fill="FFFFFF"/>
        </w:rPr>
        <w:t xml:space="preserve">, </w:t>
      </w:r>
      <w:r w:rsidR="009142B1" w:rsidRPr="00014C87">
        <w:rPr>
          <w:sz w:val="30"/>
          <w:szCs w:val="30"/>
          <w:shd w:val="clear" w:color="auto" w:fill="FFFFFF"/>
        </w:rPr>
        <w:t xml:space="preserve">which represents the number of paths that can be taken </w:t>
      </w:r>
      <w:r w:rsidR="00F6023A" w:rsidRPr="00014C87">
        <w:rPr>
          <w:sz w:val="30"/>
          <w:szCs w:val="30"/>
          <w:shd w:val="clear" w:color="auto" w:fill="FFFFFF"/>
        </w:rPr>
        <w:t>depending on the input to the function. It scrutinizes branches</w:t>
      </w:r>
      <w:r w:rsidR="000B25DF" w:rsidRPr="00014C87">
        <w:rPr>
          <w:sz w:val="30"/>
          <w:szCs w:val="30"/>
          <w:shd w:val="clear" w:color="auto" w:fill="FFFFFF"/>
        </w:rPr>
        <w:t xml:space="preserve"> and is u</w:t>
      </w:r>
      <w:r w:rsidR="00AD1A9A" w:rsidRPr="00014C87">
        <w:rPr>
          <w:sz w:val="30"/>
          <w:szCs w:val="30"/>
          <w:shd w:val="clear" w:color="auto" w:fill="FFFFFF"/>
        </w:rPr>
        <w:t xml:space="preserve">naffected by LOC, </w:t>
      </w:r>
      <w:r w:rsidR="006160B0" w:rsidRPr="00014C87">
        <w:rPr>
          <w:sz w:val="30"/>
          <w:szCs w:val="30"/>
          <w:shd w:val="clear" w:color="auto" w:fill="FFFFFF"/>
        </w:rPr>
        <w:t>and as a result, i</w:t>
      </w:r>
      <w:r w:rsidR="009312D9" w:rsidRPr="00014C87">
        <w:rPr>
          <w:sz w:val="30"/>
          <w:szCs w:val="30"/>
          <w:shd w:val="clear" w:color="auto" w:fill="FFFFFF"/>
        </w:rPr>
        <w:t>s</w:t>
      </w:r>
      <w:r w:rsidR="006160B0" w:rsidRPr="00014C87">
        <w:rPr>
          <w:sz w:val="30"/>
          <w:szCs w:val="30"/>
          <w:shd w:val="clear" w:color="auto" w:fill="FFFFFF"/>
        </w:rPr>
        <w:t xml:space="preserve"> a powerful determination of the </w:t>
      </w:r>
      <w:r w:rsidR="002F3739" w:rsidRPr="00014C87">
        <w:rPr>
          <w:sz w:val="30"/>
          <w:szCs w:val="30"/>
          <w:shd w:val="clear" w:color="auto" w:fill="FFFFFF"/>
        </w:rPr>
        <w:t>difficulty in maintaining and understanding the code for future use.</w:t>
      </w:r>
      <w:r w:rsidR="009312D9" w:rsidRPr="00014C87">
        <w:rPr>
          <w:sz w:val="30"/>
          <w:szCs w:val="30"/>
          <w:shd w:val="clear" w:color="auto" w:fill="FFFFFF"/>
        </w:rPr>
        <w:t xml:space="preserve"> </w:t>
      </w:r>
      <w:r w:rsidR="00FC5054" w:rsidRPr="00014C87">
        <w:rPr>
          <w:sz w:val="30"/>
          <w:szCs w:val="30"/>
          <w:shd w:val="clear" w:color="auto" w:fill="FFFFFF"/>
        </w:rPr>
        <w:t xml:space="preserve">An example of </w:t>
      </w:r>
      <w:r w:rsidR="00D04089" w:rsidRPr="00014C87">
        <w:rPr>
          <w:sz w:val="30"/>
          <w:szCs w:val="30"/>
          <w:shd w:val="clear" w:color="auto" w:fill="FFFFFF"/>
        </w:rPr>
        <w:t xml:space="preserve">McCabe’s method being implemented in industry </w:t>
      </w:r>
      <w:r w:rsidR="001B4842" w:rsidRPr="00014C87">
        <w:rPr>
          <w:sz w:val="30"/>
          <w:szCs w:val="30"/>
          <w:shd w:val="clear" w:color="auto" w:fill="FFFFFF"/>
        </w:rPr>
        <w:t xml:space="preserve">is Hewlett Packard’s rule </w:t>
      </w:r>
      <w:r w:rsidR="00F94FEF" w:rsidRPr="00014C87">
        <w:rPr>
          <w:sz w:val="30"/>
          <w:szCs w:val="30"/>
          <w:shd w:val="clear" w:color="auto" w:fill="FFFFFF"/>
        </w:rPr>
        <w:t>that any modules that produce a cyclomatic complexity value greater than 16 should be</w:t>
      </w:r>
      <w:r w:rsidR="00164C0E" w:rsidRPr="00014C87">
        <w:rPr>
          <w:sz w:val="30"/>
          <w:szCs w:val="30"/>
          <w:shd w:val="clear" w:color="auto" w:fill="FFFFFF"/>
        </w:rPr>
        <w:t xml:space="preserve"> completely</w:t>
      </w:r>
      <w:r w:rsidR="00F94FEF" w:rsidRPr="00014C87">
        <w:rPr>
          <w:sz w:val="30"/>
          <w:szCs w:val="30"/>
          <w:shd w:val="clear" w:color="auto" w:fill="FFFFFF"/>
        </w:rPr>
        <w:t xml:space="preserve"> re</w:t>
      </w:r>
      <w:r w:rsidR="00164C0E" w:rsidRPr="00014C87">
        <w:rPr>
          <w:sz w:val="30"/>
          <w:szCs w:val="30"/>
          <w:shd w:val="clear" w:color="auto" w:fill="FFFFFF"/>
        </w:rPr>
        <w:t xml:space="preserve">-written </w:t>
      </w:r>
      <w:sdt>
        <w:sdtPr>
          <w:rPr>
            <w:sz w:val="30"/>
            <w:szCs w:val="30"/>
            <w:shd w:val="clear" w:color="auto" w:fill="FFFFFF"/>
          </w:rPr>
          <w:id w:val="-388578421"/>
          <w:citation/>
        </w:sdtPr>
        <w:sdtEndPr/>
        <w:sdtContent>
          <w:r w:rsidR="00A32AFB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A32AFB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B19D2" w:rsidRPr="00014C87">
        <w:rPr>
          <w:sz w:val="30"/>
          <w:szCs w:val="30"/>
          <w:shd w:val="clear" w:color="auto" w:fill="FFFFFF"/>
        </w:rPr>
        <w:t xml:space="preserve"> (although a lower threshold is </w:t>
      </w:r>
      <w:r w:rsidR="00164C0E" w:rsidRPr="00014C87">
        <w:rPr>
          <w:sz w:val="30"/>
          <w:szCs w:val="30"/>
          <w:shd w:val="clear" w:color="auto" w:fill="FFFFFF"/>
        </w:rPr>
        <w:t>more often expected today)</w:t>
      </w:r>
      <w:r w:rsidR="00A32AFB" w:rsidRPr="00014C87">
        <w:rPr>
          <w:sz w:val="30"/>
          <w:szCs w:val="30"/>
          <w:shd w:val="clear" w:color="auto" w:fill="FFFFFF"/>
        </w:rPr>
        <w:t xml:space="preserve">, and McCabe’s complexity value is typically included in analysis of </w:t>
      </w:r>
      <w:r w:rsidR="00E702F6" w:rsidRPr="00014C87">
        <w:rPr>
          <w:sz w:val="30"/>
          <w:szCs w:val="30"/>
          <w:shd w:val="clear" w:color="auto" w:fill="FFFFFF"/>
        </w:rPr>
        <w:t>code bases in most modern software measurement system</w:t>
      </w:r>
      <w:r w:rsidR="0037001C" w:rsidRPr="00014C87">
        <w:rPr>
          <w:sz w:val="30"/>
          <w:szCs w:val="30"/>
          <w:shd w:val="clear" w:color="auto" w:fill="FFFFFF"/>
        </w:rPr>
        <w:t>s</w:t>
      </w:r>
      <w:r w:rsidR="00E702F6" w:rsidRPr="00014C87">
        <w:rPr>
          <w:sz w:val="30"/>
          <w:szCs w:val="30"/>
          <w:shd w:val="clear" w:color="auto" w:fill="FFFFFF"/>
        </w:rPr>
        <w:t>.</w:t>
      </w:r>
      <w:r w:rsidR="00BC20A3" w:rsidRPr="00014C87">
        <w:rPr>
          <w:sz w:val="30"/>
          <w:szCs w:val="30"/>
          <w:shd w:val="clear" w:color="auto" w:fill="FFFFFF"/>
        </w:rPr>
        <w:t xml:space="preserve"> Despite this, however, the method has its detractors </w:t>
      </w:r>
      <w:sdt>
        <w:sdtPr>
          <w:rPr>
            <w:sz w:val="30"/>
            <w:szCs w:val="30"/>
            <w:shd w:val="clear" w:color="auto" w:fill="FFFFFF"/>
          </w:rPr>
          <w:id w:val="685562318"/>
          <w:citation/>
        </w:sdtPr>
        <w:sdtEndPr/>
        <w:sdtContent>
          <w:r w:rsidR="00BC20A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BC20A3" w:rsidRPr="00014C87">
            <w:rPr>
              <w:sz w:val="30"/>
              <w:szCs w:val="30"/>
              <w:shd w:val="clear" w:color="auto" w:fill="FFFFFF"/>
            </w:rPr>
            <w:instrText xml:space="preserve"> CITATION DrB14 \l 1033 </w:instrTex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(Hummel, 2014)</w: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BC20A3" w:rsidRPr="00014C87">
        <w:rPr>
          <w:sz w:val="30"/>
          <w:szCs w:val="30"/>
          <w:shd w:val="clear" w:color="auto" w:fill="FFFFFF"/>
        </w:rPr>
        <w:t xml:space="preserve">, </w:t>
      </w:r>
      <w:r w:rsidR="00440961" w:rsidRPr="00014C87">
        <w:rPr>
          <w:sz w:val="30"/>
          <w:szCs w:val="30"/>
          <w:shd w:val="clear" w:color="auto" w:fill="FFFFFF"/>
        </w:rPr>
        <w:t>suggesting that this method</w:t>
      </w:r>
      <w:r w:rsidR="00142C41" w:rsidRPr="00014C87">
        <w:rPr>
          <w:sz w:val="30"/>
          <w:szCs w:val="30"/>
          <w:shd w:val="clear" w:color="auto" w:fill="FFFFFF"/>
        </w:rPr>
        <w:t xml:space="preserve"> on its own</w:t>
      </w:r>
      <w:r w:rsidR="00440961" w:rsidRPr="00014C87">
        <w:rPr>
          <w:sz w:val="30"/>
          <w:szCs w:val="30"/>
          <w:shd w:val="clear" w:color="auto" w:fill="FFFFFF"/>
        </w:rPr>
        <w:t xml:space="preserve"> is a far more useful method for determining how extensive testing should be on the software as opposed to </w:t>
      </w:r>
      <w:r w:rsidR="00950F13" w:rsidRPr="00014C87">
        <w:rPr>
          <w:sz w:val="30"/>
          <w:szCs w:val="30"/>
          <w:shd w:val="clear" w:color="auto" w:fill="FFFFFF"/>
        </w:rPr>
        <w:t>its difficulty of human interpretation,</w:t>
      </w:r>
      <w:r w:rsidR="00EF5488" w:rsidRPr="00014C87">
        <w:rPr>
          <w:sz w:val="30"/>
          <w:szCs w:val="30"/>
          <w:shd w:val="clear" w:color="auto" w:fill="FFFFFF"/>
        </w:rPr>
        <w:t xml:space="preserve"> and </w:t>
      </w:r>
      <w:r w:rsidR="00142C41" w:rsidRPr="00014C87">
        <w:rPr>
          <w:sz w:val="30"/>
          <w:szCs w:val="30"/>
          <w:shd w:val="clear" w:color="auto" w:fill="FFFFFF"/>
        </w:rPr>
        <w:t xml:space="preserve">that in order to achieve its intended result, should be used in conjunction with analysis </w:t>
      </w:r>
      <w:r w:rsidR="00C929F2" w:rsidRPr="00014C87">
        <w:rPr>
          <w:sz w:val="30"/>
          <w:szCs w:val="30"/>
          <w:shd w:val="clear" w:color="auto" w:fill="FFFFFF"/>
        </w:rPr>
        <w:t xml:space="preserve">of nesting depth, code length, and the context that a developer should have full understanding of before changing any single line of code. </w:t>
      </w:r>
    </w:p>
    <w:p w14:paraId="113C1630" w14:textId="1E778F3A" w:rsidR="00365759" w:rsidRPr="00014C87" w:rsidRDefault="00365759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49DDE6E" w14:textId="1040C064" w:rsidR="000D0F9B" w:rsidRPr="00014C87" w:rsidRDefault="0071156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Innovations introduced by </w:t>
      </w:r>
      <w:r w:rsidR="00DF3297" w:rsidRPr="00014C87">
        <w:rPr>
          <w:sz w:val="30"/>
          <w:szCs w:val="30"/>
          <w:shd w:val="clear" w:color="auto" w:fill="FFFFFF"/>
        </w:rPr>
        <w:t>Watts</w:t>
      </w:r>
      <w:r w:rsidR="00160AED" w:rsidRPr="00014C87">
        <w:rPr>
          <w:sz w:val="30"/>
          <w:szCs w:val="30"/>
          <w:shd w:val="clear" w:color="auto" w:fill="FFFFFF"/>
        </w:rPr>
        <w:t xml:space="preserve"> Humphrey</w:t>
      </w:r>
      <w:r w:rsidRPr="00014C87">
        <w:rPr>
          <w:sz w:val="30"/>
          <w:szCs w:val="30"/>
          <w:shd w:val="clear" w:color="auto" w:fill="FFFFFF"/>
        </w:rPr>
        <w:t>,</w:t>
      </w:r>
      <w:r w:rsidR="0025189A" w:rsidRPr="00014C87">
        <w:rPr>
          <w:sz w:val="30"/>
          <w:szCs w:val="30"/>
          <w:shd w:val="clear" w:color="auto" w:fill="FFFFFF"/>
        </w:rPr>
        <w:t xml:space="preserve"> in</w:t>
      </w:r>
      <w:r w:rsidRPr="00014C87">
        <w:rPr>
          <w:sz w:val="30"/>
          <w:szCs w:val="30"/>
          <w:shd w:val="clear" w:color="auto" w:fill="FFFFFF"/>
        </w:rPr>
        <w:t xml:space="preserve"> particular t</w:t>
      </w:r>
      <w:r w:rsidR="0025189A" w:rsidRPr="00014C87">
        <w:rPr>
          <w:sz w:val="30"/>
          <w:szCs w:val="30"/>
          <w:shd w:val="clear" w:color="auto" w:fill="FFFFFF"/>
        </w:rPr>
        <w:t xml:space="preserve">he Personal Software Process </w:t>
      </w:r>
      <w:sdt>
        <w:sdtPr>
          <w:rPr>
            <w:sz w:val="30"/>
            <w:szCs w:val="30"/>
            <w:shd w:val="clear" w:color="auto" w:fill="FFFFFF"/>
          </w:rPr>
          <w:id w:val="1714070833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Wat99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(Humphrey W. , 1999)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67F67" w:rsidRPr="00014C87">
        <w:rPr>
          <w:sz w:val="30"/>
          <w:szCs w:val="30"/>
          <w:shd w:val="clear" w:color="auto" w:fill="FFFFFF"/>
        </w:rPr>
        <w:t xml:space="preserve"> </w:t>
      </w:r>
      <w:r w:rsidR="0025189A" w:rsidRPr="00014C87">
        <w:rPr>
          <w:sz w:val="30"/>
          <w:szCs w:val="30"/>
          <w:shd w:val="clear" w:color="auto" w:fill="FFFFFF"/>
        </w:rPr>
        <w:t>and Team Software Process</w:t>
      </w:r>
      <w:r w:rsidR="00C75D4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79573100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Wat00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(Humphrey W. S., 2000)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Pr="00014C87">
        <w:rPr>
          <w:sz w:val="30"/>
          <w:szCs w:val="30"/>
          <w:shd w:val="clear" w:color="auto" w:fill="FFFFFF"/>
        </w:rPr>
        <w:t xml:space="preserve"> serve as a foundation to </w:t>
      </w:r>
      <w:r w:rsidR="008615F2" w:rsidRPr="00014C87">
        <w:rPr>
          <w:sz w:val="30"/>
          <w:szCs w:val="30"/>
          <w:shd w:val="clear" w:color="auto" w:fill="FFFFFF"/>
        </w:rPr>
        <w:t xml:space="preserve">software measurement, </w:t>
      </w:r>
      <w:r w:rsidR="008C60E9" w:rsidRPr="00014C87">
        <w:rPr>
          <w:sz w:val="30"/>
          <w:szCs w:val="30"/>
          <w:shd w:val="clear" w:color="auto" w:fill="FFFFFF"/>
        </w:rPr>
        <w:t xml:space="preserve">and aimed to </w:t>
      </w:r>
      <w:r w:rsidR="00BA717D" w:rsidRPr="00014C87">
        <w:rPr>
          <w:sz w:val="30"/>
          <w:szCs w:val="30"/>
          <w:shd w:val="clear" w:color="auto" w:fill="FFFFFF"/>
        </w:rPr>
        <w:t xml:space="preserve">introducing routines to </w:t>
      </w:r>
      <w:r w:rsidR="00E2486C" w:rsidRPr="00014C87">
        <w:rPr>
          <w:sz w:val="30"/>
          <w:szCs w:val="30"/>
          <w:shd w:val="clear" w:color="auto" w:fill="FFFFFF"/>
        </w:rPr>
        <w:t xml:space="preserve">a developer’s process in order to </w:t>
      </w:r>
      <w:r w:rsidR="00D412C0" w:rsidRPr="00014C87">
        <w:rPr>
          <w:sz w:val="30"/>
          <w:szCs w:val="30"/>
          <w:shd w:val="clear" w:color="auto" w:fill="FFFFFF"/>
        </w:rPr>
        <w:t xml:space="preserve">reduce code defects, </w:t>
      </w:r>
      <w:r w:rsidR="006F7917" w:rsidRPr="00014C87">
        <w:rPr>
          <w:sz w:val="30"/>
          <w:szCs w:val="30"/>
          <w:shd w:val="clear" w:color="auto" w:fill="FFFFFF"/>
        </w:rPr>
        <w:t xml:space="preserve">create a quantifiable measurement </w:t>
      </w:r>
      <w:r w:rsidR="004C67C2" w:rsidRPr="00014C87">
        <w:rPr>
          <w:sz w:val="30"/>
          <w:szCs w:val="30"/>
          <w:shd w:val="clear" w:color="auto" w:fill="FFFFFF"/>
        </w:rPr>
        <w:t>to allow for more realistic</w:t>
      </w:r>
      <w:r w:rsidR="00C148B5" w:rsidRPr="00014C87">
        <w:rPr>
          <w:sz w:val="30"/>
          <w:szCs w:val="30"/>
          <w:shd w:val="clear" w:color="auto" w:fill="FFFFFF"/>
        </w:rPr>
        <w:t xml:space="preserve"> </w:t>
      </w:r>
      <w:r w:rsidR="005F6AEB" w:rsidRPr="00014C87">
        <w:rPr>
          <w:sz w:val="30"/>
          <w:szCs w:val="30"/>
          <w:shd w:val="clear" w:color="auto" w:fill="FFFFFF"/>
        </w:rPr>
        <w:t>future</w:t>
      </w:r>
      <w:r w:rsidR="00C148B5" w:rsidRPr="00014C87">
        <w:rPr>
          <w:sz w:val="30"/>
          <w:szCs w:val="30"/>
          <w:shd w:val="clear" w:color="auto" w:fill="FFFFFF"/>
        </w:rPr>
        <w:t xml:space="preserve"> project commitments</w:t>
      </w:r>
      <w:r w:rsidR="006F7917" w:rsidRPr="00014C87">
        <w:rPr>
          <w:sz w:val="30"/>
          <w:szCs w:val="30"/>
          <w:shd w:val="clear" w:color="auto" w:fill="FFFFFF"/>
        </w:rPr>
        <w:t>,</w:t>
      </w:r>
      <w:r w:rsidR="004C67C2" w:rsidRPr="00014C87">
        <w:rPr>
          <w:sz w:val="30"/>
          <w:szCs w:val="30"/>
          <w:shd w:val="clear" w:color="auto" w:fill="FFFFFF"/>
        </w:rPr>
        <w:t xml:space="preserve"> and </w:t>
      </w:r>
      <w:r w:rsidR="00FD18AC" w:rsidRPr="00014C87">
        <w:rPr>
          <w:sz w:val="30"/>
          <w:szCs w:val="30"/>
          <w:shd w:val="clear" w:color="auto" w:fill="FFFFFF"/>
        </w:rPr>
        <w:t>consistent i</w:t>
      </w:r>
      <w:r w:rsidR="00987E8E" w:rsidRPr="00014C87">
        <w:rPr>
          <w:sz w:val="30"/>
          <w:szCs w:val="30"/>
          <w:shd w:val="clear" w:color="auto" w:fill="FFFFFF"/>
        </w:rPr>
        <w:t>ndividual i</w:t>
      </w:r>
      <w:r w:rsidR="00FD18AC" w:rsidRPr="00014C87">
        <w:rPr>
          <w:sz w:val="30"/>
          <w:szCs w:val="30"/>
          <w:shd w:val="clear" w:color="auto" w:fill="FFFFFF"/>
        </w:rPr>
        <w:t>mprovement. This approach</w:t>
      </w:r>
      <w:r w:rsidR="003C4C21" w:rsidRPr="00014C87">
        <w:rPr>
          <w:sz w:val="30"/>
          <w:szCs w:val="30"/>
          <w:shd w:val="clear" w:color="auto" w:fill="FFFFFF"/>
        </w:rPr>
        <w:t xml:space="preserve">, however, </w:t>
      </w:r>
      <w:r w:rsidR="008615F2" w:rsidRPr="00014C87">
        <w:rPr>
          <w:sz w:val="30"/>
          <w:szCs w:val="30"/>
          <w:shd w:val="clear" w:color="auto" w:fill="FFFFFF"/>
        </w:rPr>
        <w:t>added significant overhead to</w:t>
      </w:r>
      <w:r w:rsidR="008C60E9" w:rsidRPr="00014C87">
        <w:rPr>
          <w:sz w:val="30"/>
          <w:szCs w:val="30"/>
          <w:shd w:val="clear" w:color="auto" w:fill="FFFFFF"/>
        </w:rPr>
        <w:t xml:space="preserve"> </w:t>
      </w:r>
      <w:r w:rsidR="008615F2" w:rsidRPr="00014C87">
        <w:rPr>
          <w:sz w:val="30"/>
          <w:szCs w:val="30"/>
          <w:shd w:val="clear" w:color="auto" w:fill="FFFFFF"/>
        </w:rPr>
        <w:t>developers</w:t>
      </w:r>
      <w:r w:rsidR="00D0063B" w:rsidRPr="00014C87">
        <w:rPr>
          <w:sz w:val="30"/>
          <w:szCs w:val="30"/>
          <w:shd w:val="clear" w:color="auto" w:fill="FFFFFF"/>
        </w:rPr>
        <w:t>, as it</w:t>
      </w:r>
      <w:r w:rsidR="002A2460" w:rsidRPr="00014C87">
        <w:rPr>
          <w:sz w:val="30"/>
          <w:szCs w:val="30"/>
          <w:shd w:val="clear" w:color="auto" w:fill="FFFFFF"/>
        </w:rPr>
        <w:t xml:space="preserve"> required consistent personal </w:t>
      </w:r>
      <w:r w:rsidR="002A2460" w:rsidRPr="00014C87">
        <w:rPr>
          <w:sz w:val="30"/>
          <w:szCs w:val="30"/>
          <w:shd w:val="clear" w:color="auto" w:fill="FFFFFF"/>
        </w:rPr>
        <w:lastRenderedPageBreak/>
        <w:t xml:space="preserve">logging of </w:t>
      </w:r>
      <w:r w:rsidR="000D0F9B" w:rsidRPr="00014C87">
        <w:rPr>
          <w:sz w:val="30"/>
          <w:szCs w:val="30"/>
          <w:shd w:val="clear" w:color="auto" w:fill="FFFFFF"/>
        </w:rPr>
        <w:t>time spent, errors made, and accumulation of other historical data. It was intended</w:t>
      </w:r>
      <w:r w:rsidR="002771FB" w:rsidRPr="00014C87">
        <w:rPr>
          <w:sz w:val="30"/>
          <w:szCs w:val="30"/>
          <w:shd w:val="clear" w:color="auto" w:fill="FFFFFF"/>
        </w:rPr>
        <w:t xml:space="preserve"> to be progressively </w:t>
      </w:r>
      <w:r w:rsidR="00420D17" w:rsidRPr="00014C87">
        <w:rPr>
          <w:sz w:val="30"/>
          <w:szCs w:val="30"/>
          <w:shd w:val="clear" w:color="auto" w:fill="FFFFFF"/>
        </w:rPr>
        <w:t xml:space="preserve">introduced to the developers workflow, starting out at PSP0, in which the developer would </w:t>
      </w:r>
      <w:r w:rsidR="00ED02D3" w:rsidRPr="00014C87">
        <w:rPr>
          <w:sz w:val="30"/>
          <w:szCs w:val="30"/>
          <w:shd w:val="clear" w:color="auto" w:fill="FFFFFF"/>
        </w:rPr>
        <w:t>consistently input data about their process as they worked</w:t>
      </w:r>
      <w:r w:rsidR="007A220D" w:rsidRPr="00014C87">
        <w:rPr>
          <w:sz w:val="30"/>
          <w:szCs w:val="30"/>
          <w:shd w:val="clear" w:color="auto" w:fill="FFFFFF"/>
        </w:rPr>
        <w:t>, followed by a post-mo</w:t>
      </w:r>
      <w:r w:rsidR="002D25A1" w:rsidRPr="00014C87">
        <w:rPr>
          <w:sz w:val="30"/>
          <w:szCs w:val="30"/>
          <w:shd w:val="clear" w:color="auto" w:fill="FFFFFF"/>
        </w:rPr>
        <w:t>r</w:t>
      </w:r>
      <w:r w:rsidR="007A220D" w:rsidRPr="00014C87">
        <w:rPr>
          <w:sz w:val="30"/>
          <w:szCs w:val="30"/>
          <w:shd w:val="clear" w:color="auto" w:fill="FFFFFF"/>
        </w:rPr>
        <w:t xml:space="preserve">tem in which the developer would suggest approaches that could improve their </w:t>
      </w:r>
      <w:r w:rsidR="00301BFF" w:rsidRPr="00014C87">
        <w:rPr>
          <w:sz w:val="30"/>
          <w:szCs w:val="30"/>
          <w:shd w:val="clear" w:color="auto" w:fill="FFFFFF"/>
        </w:rPr>
        <w:t>workflow going forward</w:t>
      </w:r>
      <w:r w:rsidR="00761C13" w:rsidRPr="00014C87">
        <w:rPr>
          <w:sz w:val="30"/>
          <w:szCs w:val="30"/>
          <w:shd w:val="clear" w:color="auto" w:fill="FFFFFF"/>
        </w:rPr>
        <w:t xml:space="preserve"> (known as the personal process improvement plan)</w:t>
      </w:r>
      <w:r w:rsidR="00301BFF" w:rsidRPr="00014C87">
        <w:rPr>
          <w:sz w:val="30"/>
          <w:szCs w:val="30"/>
          <w:shd w:val="clear" w:color="auto" w:fill="FFFFFF"/>
        </w:rPr>
        <w:t xml:space="preserve">. Data from this stage would then go into PSP1, in which the developer </w:t>
      </w:r>
      <w:r w:rsidR="0041608B" w:rsidRPr="00014C87">
        <w:rPr>
          <w:sz w:val="30"/>
          <w:szCs w:val="30"/>
          <w:shd w:val="clear" w:color="auto" w:fill="FFFFFF"/>
        </w:rPr>
        <w:t xml:space="preserve">would be assigned a new project/task, and use their historical data to estimate </w:t>
      </w:r>
      <w:r w:rsidR="002D25A1" w:rsidRPr="00014C87">
        <w:rPr>
          <w:sz w:val="30"/>
          <w:szCs w:val="30"/>
          <w:shd w:val="clear" w:color="auto" w:fill="FFFFFF"/>
        </w:rPr>
        <w:t xml:space="preserve">time spent on the new project, </w:t>
      </w:r>
      <w:r w:rsidR="00C8073E" w:rsidRPr="00014C87">
        <w:rPr>
          <w:sz w:val="30"/>
          <w:szCs w:val="30"/>
          <w:shd w:val="clear" w:color="auto" w:fill="FFFFFF"/>
        </w:rPr>
        <w:t>and repeat the routines from PSP0 and compare</w:t>
      </w:r>
      <w:r w:rsidR="00177E23" w:rsidRPr="00014C87">
        <w:rPr>
          <w:sz w:val="30"/>
          <w:szCs w:val="30"/>
          <w:shd w:val="clear" w:color="auto" w:fill="FFFFFF"/>
        </w:rPr>
        <w:t xml:space="preserve">, accumulating in a consistent framework for estimations going forward. </w:t>
      </w:r>
      <w:r w:rsidR="00F84503" w:rsidRPr="00014C87">
        <w:rPr>
          <w:sz w:val="30"/>
          <w:szCs w:val="30"/>
          <w:shd w:val="clear" w:color="auto" w:fill="FFFFFF"/>
        </w:rPr>
        <w:t>Building on top of this, PSP2 introduce</w:t>
      </w:r>
      <w:r w:rsidR="00E83C01" w:rsidRPr="00014C87">
        <w:rPr>
          <w:sz w:val="30"/>
          <w:szCs w:val="30"/>
          <w:shd w:val="clear" w:color="auto" w:fill="FFFFFF"/>
        </w:rPr>
        <w:t xml:space="preserve">s </w:t>
      </w:r>
      <w:r w:rsidR="003A7359" w:rsidRPr="00014C87">
        <w:rPr>
          <w:sz w:val="30"/>
          <w:szCs w:val="30"/>
          <w:shd w:val="clear" w:color="auto" w:fill="FFFFFF"/>
        </w:rPr>
        <w:t xml:space="preserve">a code review in which the developer assesses </w:t>
      </w:r>
      <w:r w:rsidR="001B2E63" w:rsidRPr="00014C87">
        <w:rPr>
          <w:sz w:val="30"/>
          <w:szCs w:val="30"/>
          <w:shd w:val="clear" w:color="auto" w:fill="FFFFFF"/>
        </w:rPr>
        <w:t xml:space="preserve">the code defects </w:t>
      </w:r>
      <w:r w:rsidR="00203630" w:rsidRPr="00014C87">
        <w:rPr>
          <w:sz w:val="30"/>
          <w:szCs w:val="30"/>
          <w:shd w:val="clear" w:color="auto" w:fill="FFFFFF"/>
        </w:rPr>
        <w:t xml:space="preserve">they </w:t>
      </w:r>
      <w:r w:rsidR="001B2E63" w:rsidRPr="00014C87">
        <w:rPr>
          <w:sz w:val="30"/>
          <w:szCs w:val="30"/>
          <w:shd w:val="clear" w:color="auto" w:fill="FFFFFF"/>
        </w:rPr>
        <w:t>introduced in the process</w:t>
      </w:r>
      <w:r w:rsidR="00752E23" w:rsidRPr="00014C87">
        <w:rPr>
          <w:sz w:val="30"/>
          <w:szCs w:val="30"/>
          <w:shd w:val="clear" w:color="auto" w:fill="FFFFFF"/>
        </w:rPr>
        <w:t xml:space="preserve"> </w:t>
      </w:r>
      <w:r w:rsidR="00203630" w:rsidRPr="00014C87">
        <w:rPr>
          <w:sz w:val="30"/>
          <w:szCs w:val="30"/>
          <w:shd w:val="clear" w:color="auto" w:fill="FFFFFF"/>
        </w:rPr>
        <w:t xml:space="preserve">and provides analysis techniques to </w:t>
      </w:r>
      <w:r w:rsidR="00BB5DA7" w:rsidRPr="00014C87">
        <w:rPr>
          <w:sz w:val="30"/>
          <w:szCs w:val="30"/>
          <w:shd w:val="clear" w:color="auto" w:fill="FFFFFF"/>
        </w:rPr>
        <w:t>m</w:t>
      </w:r>
      <w:r w:rsidR="00B973FC" w:rsidRPr="00014C87">
        <w:rPr>
          <w:sz w:val="30"/>
          <w:szCs w:val="30"/>
          <w:shd w:val="clear" w:color="auto" w:fill="FFFFFF"/>
        </w:rPr>
        <w:t xml:space="preserve">ore easily identify defects going forward. </w:t>
      </w:r>
      <w:r w:rsidR="00752E23" w:rsidRPr="00014C87">
        <w:rPr>
          <w:sz w:val="30"/>
          <w:szCs w:val="30"/>
          <w:shd w:val="clear" w:color="auto" w:fill="FFFFFF"/>
        </w:rPr>
        <w:t xml:space="preserve">The Personal Software Process directly ties into the Team Software Process, with each individual developer </w:t>
      </w:r>
      <w:r w:rsidR="00D470C9" w:rsidRPr="00014C87">
        <w:rPr>
          <w:sz w:val="30"/>
          <w:szCs w:val="30"/>
          <w:shd w:val="clear" w:color="auto" w:fill="FFFFFF"/>
        </w:rPr>
        <w:t xml:space="preserve">carrying out the routines outlined by the PSP, with a </w:t>
      </w:r>
      <w:r w:rsidR="000B1127" w:rsidRPr="00014C87">
        <w:rPr>
          <w:sz w:val="30"/>
          <w:szCs w:val="30"/>
          <w:shd w:val="clear" w:color="auto" w:fill="FFFFFF"/>
        </w:rPr>
        <w:t>team manager defining goals</w:t>
      </w:r>
      <w:r w:rsidR="004979A0" w:rsidRPr="00014C87">
        <w:rPr>
          <w:sz w:val="30"/>
          <w:szCs w:val="30"/>
          <w:shd w:val="clear" w:color="auto" w:fill="FFFFFF"/>
        </w:rPr>
        <w:t xml:space="preserve"> and allocating tasks and roles</w:t>
      </w:r>
      <w:r w:rsidR="00682810" w:rsidRPr="00014C87">
        <w:rPr>
          <w:sz w:val="30"/>
          <w:szCs w:val="30"/>
          <w:shd w:val="clear" w:color="auto" w:fill="FFFFFF"/>
        </w:rPr>
        <w:t>, which in total, allowed for a self-managing team</w:t>
      </w:r>
      <w:r w:rsidR="00F77343" w:rsidRPr="00014C87">
        <w:rPr>
          <w:sz w:val="30"/>
          <w:szCs w:val="30"/>
          <w:shd w:val="clear" w:color="auto" w:fill="FFFFFF"/>
        </w:rPr>
        <w:t>.</w:t>
      </w:r>
      <w:r w:rsidR="00EA1923" w:rsidRPr="00014C87">
        <w:rPr>
          <w:sz w:val="30"/>
          <w:szCs w:val="30"/>
          <w:shd w:val="clear" w:color="auto" w:fill="FFFFFF"/>
        </w:rPr>
        <w:t xml:space="preserve"> The advantages of the PSP approach are threefold: (i) </w:t>
      </w:r>
      <w:r w:rsidR="00FE48B7" w:rsidRPr="00014C87">
        <w:rPr>
          <w:sz w:val="30"/>
          <w:szCs w:val="30"/>
          <w:shd w:val="clear" w:color="auto" w:fill="FFFFFF"/>
        </w:rPr>
        <w:t>individual assessment adds a layer of personal responsibility to the developer</w:t>
      </w:r>
      <w:r w:rsidR="004015CB" w:rsidRPr="00014C87">
        <w:rPr>
          <w:sz w:val="30"/>
          <w:szCs w:val="30"/>
          <w:shd w:val="clear" w:color="auto" w:fill="FFFFFF"/>
        </w:rPr>
        <w:t xml:space="preserve"> over their own management and growth, both in a persistent focus on </w:t>
      </w:r>
      <w:r w:rsidR="0005304F" w:rsidRPr="00014C87">
        <w:rPr>
          <w:sz w:val="30"/>
          <w:szCs w:val="30"/>
          <w:shd w:val="clear" w:color="auto" w:fill="FFFFFF"/>
        </w:rPr>
        <w:t xml:space="preserve">building upon previous work </w:t>
      </w:r>
      <w:r w:rsidR="00A52EEA" w:rsidRPr="00014C87">
        <w:rPr>
          <w:sz w:val="30"/>
          <w:szCs w:val="30"/>
          <w:shd w:val="clear" w:color="auto" w:fill="FFFFFF"/>
        </w:rPr>
        <w:t>and (ii)</w:t>
      </w:r>
      <w:r w:rsidR="0005304F" w:rsidRPr="00014C87">
        <w:rPr>
          <w:sz w:val="30"/>
          <w:szCs w:val="30"/>
          <w:shd w:val="clear" w:color="auto" w:fill="FFFFFF"/>
        </w:rPr>
        <w:t xml:space="preserve"> allowing for a certain amount of flexibility so that PSP can be incorporated </w:t>
      </w:r>
      <w:r w:rsidR="00294489" w:rsidRPr="00014C87">
        <w:rPr>
          <w:sz w:val="30"/>
          <w:szCs w:val="30"/>
          <w:shd w:val="clear" w:color="auto" w:fill="FFFFFF"/>
        </w:rPr>
        <w:t xml:space="preserve">into other development methodologies, </w:t>
      </w:r>
      <w:r w:rsidR="00A52EEA" w:rsidRPr="00014C87">
        <w:rPr>
          <w:sz w:val="30"/>
          <w:szCs w:val="30"/>
          <w:shd w:val="clear" w:color="auto" w:fill="FFFFFF"/>
        </w:rPr>
        <w:t xml:space="preserve">and (iii) </w:t>
      </w:r>
      <w:r w:rsidR="004F223A" w:rsidRPr="00014C87">
        <w:rPr>
          <w:sz w:val="30"/>
          <w:szCs w:val="30"/>
          <w:shd w:val="clear" w:color="auto" w:fill="FFFFFF"/>
        </w:rPr>
        <w:t>an incremental introduction to each aspect of PSP</w:t>
      </w:r>
      <w:r w:rsidR="00D57283" w:rsidRPr="00014C87">
        <w:rPr>
          <w:sz w:val="30"/>
          <w:szCs w:val="30"/>
          <w:shd w:val="clear" w:color="auto" w:fill="FFFFFF"/>
        </w:rPr>
        <w:t xml:space="preserve"> opens the process </w:t>
      </w:r>
      <w:r w:rsidR="00094B85" w:rsidRPr="00014C87">
        <w:rPr>
          <w:sz w:val="30"/>
          <w:szCs w:val="30"/>
          <w:shd w:val="clear" w:color="auto" w:fill="FFFFFF"/>
        </w:rPr>
        <w:t xml:space="preserve">up </w:t>
      </w:r>
      <w:r w:rsidR="00D57283" w:rsidRPr="00014C87">
        <w:rPr>
          <w:sz w:val="30"/>
          <w:szCs w:val="30"/>
          <w:shd w:val="clear" w:color="auto" w:fill="FFFFFF"/>
        </w:rPr>
        <w:t xml:space="preserve">to </w:t>
      </w:r>
      <w:r w:rsidR="00FC2A00" w:rsidRPr="00014C87">
        <w:rPr>
          <w:sz w:val="30"/>
          <w:szCs w:val="30"/>
          <w:shd w:val="clear" w:color="auto" w:fill="FFFFFF"/>
        </w:rPr>
        <w:t xml:space="preserve">(typically slow-moving) industrial embracement. </w:t>
      </w:r>
      <w:r w:rsidR="00625976" w:rsidRPr="00014C87">
        <w:rPr>
          <w:sz w:val="30"/>
          <w:szCs w:val="30"/>
          <w:shd w:val="clear" w:color="auto" w:fill="FFFFFF"/>
        </w:rPr>
        <w:t xml:space="preserve">However, attempts to </w:t>
      </w:r>
      <w:r w:rsidR="00385079" w:rsidRPr="00014C87">
        <w:rPr>
          <w:sz w:val="30"/>
          <w:szCs w:val="30"/>
          <w:shd w:val="clear" w:color="auto" w:fill="FFFFFF"/>
        </w:rPr>
        <w:t xml:space="preserve">rectify the overhead demands of PSP introduced </w:t>
      </w:r>
      <w:r w:rsidR="002E4470" w:rsidRPr="00014C87">
        <w:rPr>
          <w:sz w:val="30"/>
          <w:szCs w:val="30"/>
          <w:shd w:val="clear" w:color="auto" w:fill="FFFFFF"/>
        </w:rPr>
        <w:t xml:space="preserve">their own set of issues, as </w:t>
      </w:r>
      <w:r w:rsidR="006903C4" w:rsidRPr="00014C87">
        <w:rPr>
          <w:sz w:val="30"/>
          <w:szCs w:val="30"/>
          <w:shd w:val="clear" w:color="auto" w:fill="FFFFFF"/>
        </w:rPr>
        <w:t xml:space="preserve">attempts to automate the process </w:t>
      </w:r>
      <w:r w:rsidR="00D80DBD" w:rsidRPr="00014C87">
        <w:rPr>
          <w:sz w:val="30"/>
          <w:szCs w:val="30"/>
          <w:shd w:val="clear" w:color="auto" w:fill="FFFFFF"/>
        </w:rPr>
        <w:t xml:space="preserve">are outlined by </w:t>
      </w:r>
      <w:r w:rsidR="001B0325" w:rsidRPr="00014C87">
        <w:rPr>
          <w:sz w:val="30"/>
          <w:szCs w:val="30"/>
          <w:shd w:val="clear" w:color="auto" w:fill="FFFFFF"/>
        </w:rPr>
        <w:t>Philip M Johnson in the development of Hackystat</w:t>
      </w:r>
      <w:r w:rsidR="0003021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360430193"/>
          <w:citation/>
        </w:sdtPr>
        <w:sdtEndPr/>
        <w:sdtContent>
          <w:r w:rsidR="00253CA1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253CA1" w:rsidRPr="00014C87">
            <w:rPr>
              <w:sz w:val="30"/>
              <w:szCs w:val="30"/>
              <w:shd w:val="clear" w:color="auto" w:fill="FFFFFF"/>
            </w:rPr>
            <w:instrText xml:space="preserve"> CITATION Phi12 \l 1033 </w:instrTex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(Johnson, Searching under the Streetlight for Useful Software Analytics, 2012)</w: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6087B" w:rsidRPr="00014C87">
        <w:rPr>
          <w:sz w:val="30"/>
          <w:szCs w:val="30"/>
          <w:shd w:val="clear" w:color="auto" w:fill="FFFFFF"/>
        </w:rPr>
        <w:t>.</w:t>
      </w:r>
    </w:p>
    <w:p w14:paraId="36DAD1D6" w14:textId="7B72784D" w:rsidR="00253CA1" w:rsidRPr="00014C87" w:rsidRDefault="00253CA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3B8F1437" w14:textId="5BB61E83" w:rsidR="00313727" w:rsidRPr="00014C87" w:rsidRDefault="0096294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serves as an excellent case study of </w:t>
      </w:r>
      <w:r w:rsidR="00F1469C" w:rsidRPr="00014C87">
        <w:rPr>
          <w:sz w:val="30"/>
          <w:szCs w:val="30"/>
          <w:shd w:val="clear" w:color="auto" w:fill="FFFFFF"/>
        </w:rPr>
        <w:t>automated software measurement, as it is open source</w:t>
      </w:r>
      <w:r w:rsidR="00066B55" w:rsidRPr="00014C87">
        <w:rPr>
          <w:sz w:val="30"/>
          <w:szCs w:val="30"/>
          <w:shd w:val="clear" w:color="auto" w:fill="FFFFFF"/>
        </w:rPr>
        <w:t xml:space="preserve"> and</w:t>
      </w:r>
      <w:r w:rsidR="00F1469C" w:rsidRPr="00014C87">
        <w:rPr>
          <w:sz w:val="30"/>
          <w:szCs w:val="30"/>
          <w:shd w:val="clear" w:color="auto" w:fill="FFFFFF"/>
        </w:rPr>
        <w:t xml:space="preserve"> well documente</w:t>
      </w:r>
      <w:r w:rsidR="008209DF" w:rsidRPr="00014C87">
        <w:rPr>
          <w:sz w:val="30"/>
          <w:szCs w:val="30"/>
          <w:shd w:val="clear" w:color="auto" w:fill="FFFFFF"/>
        </w:rPr>
        <w:t xml:space="preserve">d, and despite the fact that it is not </w:t>
      </w:r>
      <w:r w:rsidR="00151F56" w:rsidRPr="00014C87">
        <w:rPr>
          <w:sz w:val="30"/>
          <w:szCs w:val="30"/>
          <w:shd w:val="clear" w:color="auto" w:fill="FFFFFF"/>
        </w:rPr>
        <w:t>commonly</w:t>
      </w:r>
      <w:r w:rsidR="008209DF" w:rsidRPr="00014C87">
        <w:rPr>
          <w:sz w:val="30"/>
          <w:szCs w:val="30"/>
          <w:shd w:val="clear" w:color="auto" w:fill="FFFFFF"/>
        </w:rPr>
        <w:t xml:space="preserve"> used today, I will look at it in some detail as </w:t>
      </w:r>
      <w:r w:rsidR="00E85696" w:rsidRPr="00014C87">
        <w:rPr>
          <w:sz w:val="30"/>
          <w:szCs w:val="30"/>
          <w:shd w:val="clear" w:color="auto" w:fill="FFFFFF"/>
        </w:rPr>
        <w:t xml:space="preserve">it offers a view of </w:t>
      </w:r>
      <w:r w:rsidR="00BC4728" w:rsidRPr="00014C87">
        <w:rPr>
          <w:sz w:val="30"/>
          <w:szCs w:val="30"/>
          <w:shd w:val="clear" w:color="auto" w:fill="FFFFFF"/>
        </w:rPr>
        <w:t xml:space="preserve">a similar </w:t>
      </w:r>
      <w:r w:rsidR="00DD563D" w:rsidRPr="00014C87">
        <w:rPr>
          <w:sz w:val="30"/>
          <w:szCs w:val="30"/>
          <w:shd w:val="clear" w:color="auto" w:fill="FFFFFF"/>
        </w:rPr>
        <w:t xml:space="preserve">scope of </w:t>
      </w:r>
      <w:r w:rsidR="00BC4728" w:rsidRPr="00014C87">
        <w:rPr>
          <w:sz w:val="30"/>
          <w:szCs w:val="30"/>
          <w:shd w:val="clear" w:color="auto" w:fill="FFFFFF"/>
        </w:rPr>
        <w:t xml:space="preserve">data-collection that is used today </w:t>
      </w:r>
      <w:r w:rsidR="004B524A" w:rsidRPr="00014C87">
        <w:rPr>
          <w:sz w:val="30"/>
          <w:szCs w:val="30"/>
          <w:shd w:val="clear" w:color="auto" w:fill="FFFFFF"/>
        </w:rPr>
        <w:t>in</w:t>
      </w:r>
      <w:r w:rsidR="00BC4728" w:rsidRPr="00014C87">
        <w:rPr>
          <w:sz w:val="30"/>
          <w:szCs w:val="30"/>
          <w:shd w:val="clear" w:color="auto" w:fill="FFFFFF"/>
        </w:rPr>
        <w:t xml:space="preserve"> services such as </w:t>
      </w:r>
      <w:r w:rsidR="00BC4728" w:rsidRPr="00014C87">
        <w:rPr>
          <w:sz w:val="30"/>
          <w:szCs w:val="30"/>
          <w:shd w:val="clear" w:color="auto" w:fill="FFFFFF"/>
        </w:rPr>
        <w:lastRenderedPageBreak/>
        <w:t xml:space="preserve">Pluralsight Flow, as well as a view of the privacy issues </w:t>
      </w:r>
      <w:r w:rsidR="00A4173A" w:rsidRPr="00014C87">
        <w:rPr>
          <w:sz w:val="30"/>
          <w:szCs w:val="30"/>
          <w:shd w:val="clear" w:color="auto" w:fill="FFFFFF"/>
        </w:rPr>
        <w:t>and discomforts in implementing such a system</w:t>
      </w:r>
      <w:r w:rsidR="00066B55" w:rsidRPr="00014C87">
        <w:rPr>
          <w:sz w:val="30"/>
          <w:szCs w:val="30"/>
          <w:shd w:val="clear" w:color="auto" w:fill="FFFFFF"/>
        </w:rPr>
        <w:t xml:space="preserve">. </w:t>
      </w:r>
      <w:r w:rsidR="00653F8C" w:rsidRPr="00014C87">
        <w:rPr>
          <w:sz w:val="30"/>
          <w:szCs w:val="30"/>
          <w:shd w:val="clear" w:color="auto" w:fill="FFFFFF"/>
        </w:rPr>
        <w:t xml:space="preserve">Developed at the University of </w:t>
      </w:r>
      <w:r w:rsidR="00781492" w:rsidRPr="00014C87">
        <w:rPr>
          <w:sz w:val="30"/>
          <w:szCs w:val="30"/>
          <w:shd w:val="clear" w:color="auto" w:fill="FFFFFF"/>
        </w:rPr>
        <w:t xml:space="preserve">Hawaii, Monoa, </w:t>
      </w:r>
      <w:r w:rsidR="00151F56" w:rsidRPr="00014C87">
        <w:rPr>
          <w:sz w:val="30"/>
          <w:szCs w:val="30"/>
          <w:shd w:val="clear" w:color="auto" w:fill="FFFFFF"/>
        </w:rPr>
        <w:t>its</w:t>
      </w:r>
      <w:r w:rsidR="004B524A" w:rsidRPr="00014C87">
        <w:rPr>
          <w:sz w:val="30"/>
          <w:szCs w:val="30"/>
          <w:shd w:val="clear" w:color="auto" w:fill="FFFFFF"/>
        </w:rPr>
        <w:t xml:space="preserve"> primary contribution</w:t>
      </w:r>
      <w:r w:rsidR="00596682" w:rsidRPr="00014C87">
        <w:rPr>
          <w:sz w:val="30"/>
          <w:szCs w:val="30"/>
          <w:shd w:val="clear" w:color="auto" w:fill="FFFFFF"/>
        </w:rPr>
        <w:t xml:space="preserve"> to the field was the use of telemetry-based analysis, achieved through plug-in integrations to IDEs</w:t>
      </w:r>
      <w:r w:rsidR="008D7B26" w:rsidRPr="00014C87">
        <w:rPr>
          <w:sz w:val="30"/>
          <w:szCs w:val="30"/>
          <w:shd w:val="clear" w:color="auto" w:fill="FFFFFF"/>
        </w:rPr>
        <w:t>.</w:t>
      </w:r>
      <w:r w:rsidR="00313727" w:rsidRPr="00014C87">
        <w:rPr>
          <w:sz w:val="30"/>
          <w:szCs w:val="30"/>
          <w:shd w:val="clear" w:color="auto" w:fill="FFFFFF"/>
        </w:rPr>
        <w:t xml:space="preserve"> </w:t>
      </w:r>
      <w:r w:rsidR="006D79EE" w:rsidRPr="00014C87">
        <w:rPr>
          <w:sz w:val="30"/>
          <w:szCs w:val="30"/>
          <w:shd w:val="clear" w:color="auto" w:fill="FFFFFF"/>
        </w:rPr>
        <w:t xml:space="preserve">Hackystat was an evolution of the </w:t>
      </w:r>
      <w:r w:rsidR="006D79EE" w:rsidRPr="00014C87">
        <w:rPr>
          <w:i/>
          <w:iCs/>
          <w:sz w:val="30"/>
          <w:szCs w:val="30"/>
          <w:shd w:val="clear" w:color="auto" w:fill="FFFFFF"/>
        </w:rPr>
        <w:t>Leap Toolkit</w:t>
      </w:r>
      <w:r w:rsidR="00632CE8" w:rsidRPr="00014C87">
        <w:rPr>
          <w:i/>
          <w:iCs/>
          <w:sz w:val="30"/>
          <w:szCs w:val="30"/>
          <w:shd w:val="clear" w:color="auto" w:fill="FFFFFF"/>
        </w:rPr>
        <w:t xml:space="preserve"> </w:t>
      </w:r>
      <w:sdt>
        <w:sdtPr>
          <w:rPr>
            <w:i/>
            <w:iCs/>
            <w:sz w:val="30"/>
            <w:szCs w:val="30"/>
            <w:shd w:val="clear" w:color="auto" w:fill="FFFFFF"/>
          </w:rPr>
          <w:id w:val="387615607"/>
          <w:citation/>
        </w:sdtPr>
        <w:sdtEndPr/>
        <w:sdtContent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begin"/>
          </w:r>
          <w:r w:rsidR="00D621EF" w:rsidRPr="00014C87">
            <w:rPr>
              <w:i/>
              <w:iCs/>
              <w:sz w:val="30"/>
              <w:szCs w:val="30"/>
              <w:shd w:val="clear" w:color="auto" w:fill="FFFFFF"/>
            </w:rPr>
            <w:instrText xml:space="preserve">CITATION Phi121 \l 1033 </w:instrTex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66289D" w:rsidRPr="00014C87">
        <w:rPr>
          <w:sz w:val="30"/>
          <w:szCs w:val="30"/>
          <w:shd w:val="clear" w:color="auto" w:fill="FFFFFF"/>
        </w:rPr>
        <w:t>,</w:t>
      </w:r>
      <w:r w:rsidR="006D79EE" w:rsidRPr="00014C87">
        <w:rPr>
          <w:sz w:val="30"/>
          <w:szCs w:val="30"/>
          <w:shd w:val="clear" w:color="auto" w:fill="FFFFFF"/>
        </w:rPr>
        <w:t xml:space="preserve"> </w:t>
      </w:r>
      <w:r w:rsidR="00875733" w:rsidRPr="00014C87">
        <w:rPr>
          <w:sz w:val="30"/>
          <w:szCs w:val="30"/>
          <w:shd w:val="clear" w:color="auto" w:fill="FFFFFF"/>
        </w:rPr>
        <w:t>which more closely followed the PSP model</w:t>
      </w:r>
      <w:r w:rsidR="007422FD" w:rsidRPr="00014C87">
        <w:rPr>
          <w:sz w:val="30"/>
          <w:szCs w:val="30"/>
          <w:shd w:val="clear" w:color="auto" w:fill="FFFFFF"/>
        </w:rPr>
        <w:t xml:space="preserve"> while offering </w:t>
      </w:r>
      <w:r w:rsidR="00192847" w:rsidRPr="00014C87">
        <w:rPr>
          <w:sz w:val="30"/>
          <w:szCs w:val="30"/>
          <w:shd w:val="clear" w:color="auto" w:fill="FFFFFF"/>
        </w:rPr>
        <w:t xml:space="preserve">automated </w:t>
      </w:r>
      <w:r w:rsidR="0032205A" w:rsidRPr="00014C87">
        <w:rPr>
          <w:sz w:val="30"/>
          <w:szCs w:val="30"/>
          <w:shd w:val="clear" w:color="auto" w:fill="FFFFFF"/>
        </w:rPr>
        <w:t xml:space="preserve">personal </w:t>
      </w:r>
      <w:r w:rsidR="007422FD" w:rsidRPr="00014C87">
        <w:rPr>
          <w:sz w:val="30"/>
          <w:szCs w:val="30"/>
          <w:shd w:val="clear" w:color="auto" w:fill="FFFFFF"/>
        </w:rPr>
        <w:t>repositories of user activities</w:t>
      </w:r>
      <w:r w:rsidR="003E6B5A" w:rsidRPr="00014C87">
        <w:rPr>
          <w:sz w:val="30"/>
          <w:szCs w:val="30"/>
          <w:shd w:val="clear" w:color="auto" w:fill="FFFFFF"/>
        </w:rPr>
        <w:t>. I</w:t>
      </w:r>
      <w:r w:rsidR="00875733" w:rsidRPr="00014C87">
        <w:rPr>
          <w:sz w:val="30"/>
          <w:szCs w:val="30"/>
          <w:shd w:val="clear" w:color="auto" w:fill="FFFFFF"/>
        </w:rPr>
        <w:t xml:space="preserve">ssues arose </w:t>
      </w:r>
      <w:r w:rsidR="004829DF" w:rsidRPr="00014C87">
        <w:rPr>
          <w:sz w:val="30"/>
          <w:szCs w:val="30"/>
          <w:shd w:val="clear" w:color="auto" w:fill="FFFFFF"/>
        </w:rPr>
        <w:t>with</w:t>
      </w:r>
      <w:r w:rsidR="00875733" w:rsidRPr="00014C87">
        <w:rPr>
          <w:sz w:val="30"/>
          <w:szCs w:val="30"/>
          <w:shd w:val="clear" w:color="auto" w:fill="FFFFFF"/>
        </w:rPr>
        <w:t xml:space="preserve"> </w:t>
      </w:r>
      <w:r w:rsidR="004829DF" w:rsidRPr="00014C87">
        <w:rPr>
          <w:sz w:val="30"/>
          <w:szCs w:val="30"/>
          <w:shd w:val="clear" w:color="auto" w:fill="FFFFFF"/>
        </w:rPr>
        <w:t>its</w:t>
      </w:r>
      <w:r w:rsidR="00D3160A" w:rsidRPr="00014C87">
        <w:rPr>
          <w:sz w:val="30"/>
          <w:szCs w:val="30"/>
          <w:shd w:val="clear" w:color="auto" w:fill="FFFFFF"/>
        </w:rPr>
        <w:t xml:space="preserve"> incompatibility with agile development, and </w:t>
      </w:r>
      <w:r w:rsidR="004829DF" w:rsidRPr="00014C87">
        <w:rPr>
          <w:sz w:val="30"/>
          <w:szCs w:val="30"/>
          <w:shd w:val="clear" w:color="auto" w:fill="FFFFFF"/>
        </w:rPr>
        <w:t xml:space="preserve">its </w:t>
      </w:r>
      <w:r w:rsidR="00D3160A" w:rsidRPr="00014C87">
        <w:rPr>
          <w:sz w:val="30"/>
          <w:szCs w:val="30"/>
          <w:shd w:val="clear" w:color="auto" w:fill="FFFFFF"/>
        </w:rPr>
        <w:t xml:space="preserve">inflexibility </w:t>
      </w:r>
      <w:r w:rsidR="0032205A" w:rsidRPr="00014C87">
        <w:rPr>
          <w:sz w:val="30"/>
          <w:szCs w:val="30"/>
          <w:shd w:val="clear" w:color="auto" w:fill="FFFFFF"/>
        </w:rPr>
        <w:t>regarding</w:t>
      </w:r>
      <w:r w:rsidR="00F754D8" w:rsidRPr="00014C87">
        <w:rPr>
          <w:sz w:val="30"/>
          <w:szCs w:val="30"/>
          <w:shd w:val="clear" w:color="auto" w:fill="FFFFFF"/>
        </w:rPr>
        <w:t xml:space="preserve"> having to develop new software </w:t>
      </w:r>
      <w:r w:rsidR="00CD0861" w:rsidRPr="00014C87">
        <w:rPr>
          <w:sz w:val="30"/>
          <w:szCs w:val="30"/>
          <w:shd w:val="clear" w:color="auto" w:fill="FFFFFF"/>
        </w:rPr>
        <w:t>to integrate a specific measurement, as opposed to the flexibility of simply creating a new spreadsheet</w:t>
      </w:r>
      <w:r w:rsidR="00D65D7D" w:rsidRPr="00014C87">
        <w:rPr>
          <w:sz w:val="30"/>
          <w:szCs w:val="30"/>
          <w:shd w:val="clear" w:color="auto" w:fill="FFFFFF"/>
        </w:rPr>
        <w:t xml:space="preserve"> for relevant measurement</w:t>
      </w:r>
      <w:r w:rsidR="009C5999" w:rsidRPr="00014C87">
        <w:rPr>
          <w:sz w:val="30"/>
          <w:szCs w:val="30"/>
          <w:shd w:val="clear" w:color="auto" w:fill="FFFFFF"/>
        </w:rPr>
        <w:t xml:space="preserve"> (which</w:t>
      </w:r>
      <w:r w:rsidR="00CD0861" w:rsidRPr="00014C87">
        <w:rPr>
          <w:sz w:val="30"/>
          <w:szCs w:val="30"/>
          <w:shd w:val="clear" w:color="auto" w:fill="FFFFFF"/>
        </w:rPr>
        <w:t xml:space="preserve"> PSP offered</w:t>
      </w:r>
      <w:r w:rsidR="009C5999" w:rsidRPr="00014C87">
        <w:rPr>
          <w:sz w:val="30"/>
          <w:szCs w:val="30"/>
          <w:shd w:val="clear" w:color="auto" w:fill="FFFFFF"/>
        </w:rPr>
        <w:t>)</w:t>
      </w:r>
      <w:r w:rsidR="001367A6" w:rsidRPr="00014C87">
        <w:rPr>
          <w:sz w:val="30"/>
          <w:szCs w:val="30"/>
          <w:shd w:val="clear" w:color="auto" w:fill="FFFFFF"/>
        </w:rPr>
        <w:t xml:space="preserve">. </w:t>
      </w:r>
      <w:r w:rsidR="003E6B5A" w:rsidRPr="00014C87">
        <w:rPr>
          <w:sz w:val="30"/>
          <w:szCs w:val="30"/>
          <w:shd w:val="clear" w:color="auto" w:fill="FFFFFF"/>
        </w:rPr>
        <w:t xml:space="preserve">Hackystat </w:t>
      </w:r>
      <w:r w:rsidR="00CC2F9C" w:rsidRPr="00014C87">
        <w:rPr>
          <w:sz w:val="30"/>
          <w:szCs w:val="30"/>
          <w:shd w:val="clear" w:color="auto" w:fill="FFFFFF"/>
        </w:rPr>
        <w:t xml:space="preserve">took a different approach, of </w:t>
      </w:r>
      <w:r w:rsidR="007D2174" w:rsidRPr="00014C87">
        <w:rPr>
          <w:sz w:val="30"/>
          <w:szCs w:val="30"/>
          <w:shd w:val="clear" w:color="auto" w:fill="FFFFFF"/>
        </w:rPr>
        <w:t xml:space="preserve">integrating </w:t>
      </w:r>
      <w:r w:rsidR="00F150C7" w:rsidRPr="00014C87">
        <w:rPr>
          <w:sz w:val="30"/>
          <w:szCs w:val="30"/>
          <w:shd w:val="clear" w:color="auto" w:fill="FFFFFF"/>
        </w:rPr>
        <w:t xml:space="preserve">client-side </w:t>
      </w:r>
      <w:r w:rsidR="007D2174" w:rsidRPr="00014C87">
        <w:rPr>
          <w:sz w:val="30"/>
          <w:szCs w:val="30"/>
          <w:shd w:val="clear" w:color="auto" w:fill="FFFFFF"/>
        </w:rPr>
        <w:t xml:space="preserve">Sensors into the </w:t>
      </w:r>
      <w:r w:rsidR="00337F5F" w:rsidRPr="00014C87">
        <w:rPr>
          <w:sz w:val="30"/>
          <w:szCs w:val="30"/>
          <w:shd w:val="clear" w:color="auto" w:fill="FFFFFF"/>
        </w:rPr>
        <w:t>software</w:t>
      </w:r>
      <w:r w:rsidR="00BB7F86" w:rsidRPr="00014C87">
        <w:rPr>
          <w:sz w:val="30"/>
          <w:szCs w:val="30"/>
          <w:shd w:val="clear" w:color="auto" w:fill="FFFFFF"/>
        </w:rPr>
        <w:t xml:space="preserve"> already used by developers</w:t>
      </w:r>
      <w:r w:rsidR="00507FF9" w:rsidRPr="00014C87">
        <w:rPr>
          <w:sz w:val="30"/>
          <w:szCs w:val="30"/>
          <w:shd w:val="clear" w:color="auto" w:fill="FFFFFF"/>
        </w:rPr>
        <w:t xml:space="preserve"> in their workflow (IDE, build tools, etc.). It</w:t>
      </w:r>
      <w:r w:rsidR="00337F5F" w:rsidRPr="00014C87">
        <w:rPr>
          <w:sz w:val="30"/>
          <w:szCs w:val="30"/>
          <w:shd w:val="clear" w:color="auto" w:fill="FFFFFF"/>
        </w:rPr>
        <w:t xml:space="preserve"> </w:t>
      </w:r>
      <w:r w:rsidR="00313727" w:rsidRPr="00014C87">
        <w:rPr>
          <w:sz w:val="30"/>
          <w:szCs w:val="30"/>
          <w:shd w:val="clear" w:color="auto" w:fill="FFFFFF"/>
        </w:rPr>
        <w:t>outlines four types of telemetry that was useful for analysis</w:t>
      </w:r>
      <w:r w:rsidR="0018141E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553576046"/>
          <w:citation/>
        </w:sdtPr>
        <w:sdtEndPr/>
        <w:sdtContent>
          <w:r w:rsidR="00E37370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E37370" w:rsidRPr="00014C87">
            <w:rPr>
              <w:sz w:val="30"/>
              <w:szCs w:val="30"/>
              <w:shd w:val="clear" w:color="auto" w:fill="FFFFFF"/>
            </w:rPr>
            <w:instrText xml:space="preserve">CITATION Phi04 \l 1033 </w:instrTex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13727" w:rsidRPr="00014C87">
        <w:rPr>
          <w:sz w:val="30"/>
          <w:szCs w:val="30"/>
          <w:shd w:val="clear" w:color="auto" w:fill="FFFFFF"/>
        </w:rPr>
        <w:t>:</w:t>
      </w:r>
    </w:p>
    <w:p w14:paraId="22558835" w14:textId="346070B5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Development telemetry (based on tool usage, file changes, command line invocations)</w:t>
      </w:r>
    </w:p>
    <w:p w14:paraId="72D09F06" w14:textId="5B8751AD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Build telemetry (</w:t>
      </w:r>
      <w:r w:rsidR="00E86A9C" w:rsidRPr="00014C87">
        <w:rPr>
          <w:sz w:val="30"/>
          <w:szCs w:val="30"/>
          <w:shd w:val="clear" w:color="auto" w:fill="FFFFFF"/>
        </w:rPr>
        <w:t>based on test software such as JUnit, or build tools)</w:t>
      </w:r>
    </w:p>
    <w:p w14:paraId="75A8FEE1" w14:textId="649EB5B9" w:rsidR="00E86A9C" w:rsidRPr="00014C87" w:rsidRDefault="00E86A9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Execution telemetry (</w:t>
      </w:r>
      <w:r w:rsidR="00FE6C51" w:rsidRPr="00014C87">
        <w:rPr>
          <w:sz w:val="30"/>
          <w:szCs w:val="30"/>
          <w:shd w:val="clear" w:color="auto" w:fill="FFFFFF"/>
        </w:rPr>
        <w:t>studying stress and performance</w:t>
      </w:r>
      <w:r w:rsidR="00140900" w:rsidRPr="00014C87">
        <w:rPr>
          <w:sz w:val="30"/>
          <w:szCs w:val="30"/>
          <w:shd w:val="clear" w:color="auto" w:fill="FFFFFF"/>
        </w:rPr>
        <w:t xml:space="preserve"> of the build</w:t>
      </w:r>
      <w:r w:rsidR="00FE6C51" w:rsidRPr="00014C87">
        <w:rPr>
          <w:sz w:val="30"/>
          <w:szCs w:val="30"/>
          <w:shd w:val="clear" w:color="auto" w:fill="FFFFFF"/>
        </w:rPr>
        <w:t>)</w:t>
      </w:r>
    </w:p>
    <w:p w14:paraId="1E88B51B" w14:textId="73A1283F" w:rsidR="00FE6C51" w:rsidRPr="00014C87" w:rsidRDefault="00FE6C51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Usage telemetry (based on user interaction</w:t>
      </w:r>
      <w:r w:rsidR="00140900" w:rsidRPr="00014C87">
        <w:rPr>
          <w:sz w:val="30"/>
          <w:szCs w:val="30"/>
          <w:shd w:val="clear" w:color="auto" w:fill="FFFFFF"/>
        </w:rPr>
        <w:t xml:space="preserve"> with the software</w:t>
      </w:r>
      <w:r w:rsidRPr="00014C87">
        <w:rPr>
          <w:sz w:val="30"/>
          <w:szCs w:val="30"/>
          <w:shd w:val="clear" w:color="auto" w:fill="FFFFFF"/>
        </w:rPr>
        <w:t>)</w:t>
      </w:r>
    </w:p>
    <w:p w14:paraId="0891E16A" w14:textId="77777777" w:rsidR="001553FE" w:rsidRPr="00014C87" w:rsidRDefault="001553FE" w:rsidP="001553FE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7B7EB9F" w14:textId="267AF7B1" w:rsidR="00FE6C51" w:rsidRPr="00014C87" w:rsidRDefault="00B51C35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intention was that this system would produce </w:t>
      </w:r>
      <w:r w:rsidR="00062C98" w:rsidRPr="00014C87">
        <w:rPr>
          <w:sz w:val="30"/>
          <w:szCs w:val="30"/>
          <w:shd w:val="clear" w:color="auto" w:fill="FFFFFF"/>
        </w:rPr>
        <w:t xml:space="preserve">decision-making value regardless how far into the project the developers were when implementation of Hackystat was introduced. </w:t>
      </w:r>
      <w:r w:rsidR="0089145D" w:rsidRPr="00014C87">
        <w:rPr>
          <w:sz w:val="30"/>
          <w:szCs w:val="30"/>
          <w:shd w:val="clear" w:color="auto" w:fill="FFFFFF"/>
        </w:rPr>
        <w:t>It also allows for a</w:t>
      </w:r>
      <w:r w:rsidR="00476A68" w:rsidRPr="00014C87">
        <w:rPr>
          <w:sz w:val="30"/>
          <w:szCs w:val="30"/>
          <w:shd w:val="clear" w:color="auto" w:fill="FFFFFF"/>
        </w:rPr>
        <w:t xml:space="preserve">n incremental and experimental </w:t>
      </w:r>
      <w:r w:rsidR="00D75E84" w:rsidRPr="00014C87">
        <w:rPr>
          <w:sz w:val="30"/>
          <w:szCs w:val="30"/>
          <w:shd w:val="clear" w:color="auto" w:fill="FFFFFF"/>
        </w:rPr>
        <w:t xml:space="preserve">path to project management. </w:t>
      </w:r>
      <w:r w:rsidR="00973C8F" w:rsidRPr="00014C87">
        <w:rPr>
          <w:sz w:val="30"/>
          <w:szCs w:val="30"/>
          <w:shd w:val="clear" w:color="auto" w:fill="FFFFFF"/>
        </w:rPr>
        <w:t>A case study the developers of Hackystat gave was that</w:t>
      </w:r>
      <w:r w:rsidR="00DF7E12" w:rsidRPr="00014C87">
        <w:rPr>
          <w:sz w:val="30"/>
          <w:szCs w:val="30"/>
          <w:shd w:val="clear" w:color="auto" w:fill="FFFFFF"/>
        </w:rPr>
        <w:t>, through</w:t>
      </w:r>
      <w:r w:rsidR="00FE3F96" w:rsidRPr="00014C87">
        <w:rPr>
          <w:sz w:val="30"/>
          <w:szCs w:val="30"/>
          <w:shd w:val="clear" w:color="auto" w:fill="FFFFFF"/>
        </w:rPr>
        <w:t xml:space="preserve"> experimentation with this collected data, </w:t>
      </w:r>
      <w:r w:rsidR="00661602" w:rsidRPr="00014C87">
        <w:rPr>
          <w:sz w:val="30"/>
          <w:szCs w:val="30"/>
          <w:shd w:val="clear" w:color="auto" w:fill="FFFFFF"/>
        </w:rPr>
        <w:t xml:space="preserve">they were able to identify categories of </w:t>
      </w:r>
      <w:r w:rsidR="00536A77" w:rsidRPr="00014C87">
        <w:rPr>
          <w:sz w:val="30"/>
          <w:szCs w:val="30"/>
          <w:shd w:val="clear" w:color="auto" w:fill="FFFFFF"/>
        </w:rPr>
        <w:t>build errors</w:t>
      </w:r>
      <w:r w:rsidR="000B5E54" w:rsidRPr="00014C87">
        <w:rPr>
          <w:sz w:val="30"/>
          <w:szCs w:val="30"/>
          <w:shd w:val="clear" w:color="auto" w:fill="FFFFFF"/>
        </w:rPr>
        <w:t xml:space="preserve">, hypothesize on the </w:t>
      </w:r>
      <w:r w:rsidR="004B2DC5" w:rsidRPr="00014C87">
        <w:rPr>
          <w:sz w:val="30"/>
          <w:szCs w:val="30"/>
          <w:shd w:val="clear" w:color="auto" w:fill="FFFFFF"/>
        </w:rPr>
        <w:t xml:space="preserve">advantages of </w:t>
      </w:r>
      <w:r w:rsidR="00F75A32" w:rsidRPr="00014C87">
        <w:rPr>
          <w:sz w:val="30"/>
          <w:szCs w:val="30"/>
          <w:shd w:val="clear" w:color="auto" w:fill="FFFFFF"/>
        </w:rPr>
        <w:t xml:space="preserve">enforcing full build tests before commits, </w:t>
      </w:r>
      <w:r w:rsidR="003B4331" w:rsidRPr="00014C87">
        <w:rPr>
          <w:sz w:val="30"/>
          <w:szCs w:val="30"/>
          <w:shd w:val="clear" w:color="auto" w:fill="FFFFFF"/>
        </w:rPr>
        <w:t xml:space="preserve">then enforce new rules among the development team and see practically immediate </w:t>
      </w:r>
      <w:r w:rsidR="00BD7425" w:rsidRPr="00014C87">
        <w:rPr>
          <w:sz w:val="30"/>
          <w:szCs w:val="30"/>
          <w:shd w:val="clear" w:color="auto" w:fill="FFFFFF"/>
        </w:rPr>
        <w:t>quantifiable telemetric results</w:t>
      </w:r>
      <w:r w:rsidR="00AA08CC" w:rsidRPr="00014C87">
        <w:rPr>
          <w:sz w:val="30"/>
          <w:szCs w:val="30"/>
          <w:shd w:val="clear" w:color="auto" w:fill="FFFFFF"/>
        </w:rPr>
        <w:t xml:space="preserve"> of these changes in practices</w:t>
      </w:r>
      <w:r w:rsidR="00BD7425" w:rsidRPr="00014C87">
        <w:rPr>
          <w:sz w:val="30"/>
          <w:szCs w:val="30"/>
          <w:shd w:val="clear" w:color="auto" w:fill="FFFFFF"/>
        </w:rPr>
        <w:t>, all while adding no work overhead for the developers themselves.</w:t>
      </w:r>
      <w:r w:rsidR="00140900" w:rsidRPr="00014C87">
        <w:rPr>
          <w:sz w:val="30"/>
          <w:szCs w:val="30"/>
          <w:shd w:val="clear" w:color="auto" w:fill="FFFFFF"/>
        </w:rPr>
        <w:t xml:space="preserve"> </w:t>
      </w:r>
      <w:r w:rsidR="00C4699E" w:rsidRPr="00014C87">
        <w:rPr>
          <w:sz w:val="30"/>
          <w:szCs w:val="30"/>
          <w:shd w:val="clear" w:color="auto" w:fill="FFFFFF"/>
        </w:rPr>
        <w:t xml:space="preserve">They were also able to notice when code complexity and </w:t>
      </w:r>
      <w:r w:rsidR="00A719A2" w:rsidRPr="00014C87">
        <w:rPr>
          <w:sz w:val="30"/>
          <w:szCs w:val="30"/>
          <w:shd w:val="clear" w:color="auto" w:fill="FFFFFF"/>
        </w:rPr>
        <w:t>number of defects were rising</w:t>
      </w:r>
      <w:r w:rsidR="00FF3EC0" w:rsidRPr="00014C87">
        <w:rPr>
          <w:sz w:val="30"/>
          <w:szCs w:val="30"/>
          <w:shd w:val="clear" w:color="auto" w:fill="FFFFFF"/>
        </w:rPr>
        <w:t xml:space="preserve"> </w:t>
      </w:r>
      <w:r w:rsidR="00A719A2" w:rsidRPr="00014C87">
        <w:rPr>
          <w:sz w:val="30"/>
          <w:szCs w:val="30"/>
          <w:shd w:val="clear" w:color="auto" w:fill="FFFFFF"/>
        </w:rPr>
        <w:t xml:space="preserve">and assess segments of otherwise </w:t>
      </w:r>
      <w:r w:rsidR="00FF3EC0" w:rsidRPr="00014C87">
        <w:rPr>
          <w:sz w:val="30"/>
          <w:szCs w:val="30"/>
          <w:shd w:val="clear" w:color="auto" w:fill="FFFFFF"/>
        </w:rPr>
        <w:t xml:space="preserve">functional code that were contributing to these factors. </w:t>
      </w:r>
      <w:r w:rsidR="00305704" w:rsidRPr="00014C87">
        <w:rPr>
          <w:sz w:val="30"/>
          <w:szCs w:val="30"/>
          <w:shd w:val="clear" w:color="auto" w:fill="FFFFFF"/>
        </w:rPr>
        <w:t xml:space="preserve">The data produced by </w:t>
      </w:r>
      <w:r w:rsidR="00FB4530" w:rsidRPr="00014C87">
        <w:rPr>
          <w:sz w:val="30"/>
          <w:szCs w:val="30"/>
          <w:shd w:val="clear" w:color="auto" w:fill="FFFFFF"/>
        </w:rPr>
        <w:t xml:space="preserve">Hackystat through telemetry was </w:t>
      </w:r>
      <w:r w:rsidR="00FB4530" w:rsidRPr="00014C87">
        <w:rPr>
          <w:sz w:val="30"/>
          <w:szCs w:val="30"/>
          <w:shd w:val="clear" w:color="auto" w:fill="FFFFFF"/>
        </w:rPr>
        <w:lastRenderedPageBreak/>
        <w:t xml:space="preserve">relatively simple, second-by-second logs of </w:t>
      </w:r>
      <w:r w:rsidR="001E76C3" w:rsidRPr="00014C87">
        <w:rPr>
          <w:sz w:val="30"/>
          <w:szCs w:val="30"/>
          <w:shd w:val="clear" w:color="auto" w:fill="FFFFFF"/>
        </w:rPr>
        <w:t xml:space="preserve">events, however </w:t>
      </w:r>
      <w:r w:rsidR="00A231CB" w:rsidRPr="00014C87">
        <w:rPr>
          <w:sz w:val="30"/>
          <w:szCs w:val="30"/>
          <w:shd w:val="clear" w:color="auto" w:fill="FFFFFF"/>
        </w:rPr>
        <w:t>this allow</w:t>
      </w:r>
      <w:r w:rsidR="001C3034" w:rsidRPr="00014C87">
        <w:rPr>
          <w:sz w:val="30"/>
          <w:szCs w:val="30"/>
          <w:shd w:val="clear" w:color="auto" w:fill="FFFFFF"/>
        </w:rPr>
        <w:t xml:space="preserve">s for </w:t>
      </w:r>
      <w:r w:rsidR="00535EBE" w:rsidRPr="00014C87">
        <w:rPr>
          <w:sz w:val="30"/>
          <w:szCs w:val="30"/>
          <w:shd w:val="clear" w:color="auto" w:fill="FFFFFF"/>
        </w:rPr>
        <w:t xml:space="preserve">flexible </w:t>
      </w:r>
      <w:r w:rsidR="001C3034" w:rsidRPr="00014C87">
        <w:rPr>
          <w:sz w:val="30"/>
          <w:szCs w:val="30"/>
          <w:shd w:val="clear" w:color="auto" w:fill="FFFFFF"/>
        </w:rPr>
        <w:t>statistical analysis</w:t>
      </w:r>
      <w:r w:rsidR="00F03106" w:rsidRPr="00014C87">
        <w:rPr>
          <w:sz w:val="30"/>
          <w:szCs w:val="30"/>
          <w:shd w:val="clear" w:color="auto" w:fill="FFFFFF"/>
        </w:rPr>
        <w:t xml:space="preserve"> with little to no </w:t>
      </w:r>
      <w:r w:rsidR="00DE5890" w:rsidRPr="00014C87">
        <w:rPr>
          <w:sz w:val="30"/>
          <w:szCs w:val="30"/>
          <w:shd w:val="clear" w:color="auto" w:fill="FFFFFF"/>
        </w:rPr>
        <w:t xml:space="preserve">additional work for the developers themselves. </w:t>
      </w:r>
      <w:sdt>
        <w:sdtPr>
          <w:rPr>
            <w:sz w:val="30"/>
            <w:szCs w:val="30"/>
            <w:shd w:val="clear" w:color="auto" w:fill="FFFFFF"/>
          </w:rPr>
          <w:id w:val="909656708"/>
          <w:citation/>
        </w:sdtPr>
        <w:sdtEndPr/>
        <w:sdtContent>
          <w:r w:rsidR="006057B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6057B7" w:rsidRPr="00014C87">
            <w:rPr>
              <w:sz w:val="30"/>
              <w:szCs w:val="30"/>
              <w:shd w:val="clear" w:color="auto" w:fill="FFFFFF"/>
            </w:rPr>
            <w:instrText xml:space="preserve"> CITATION Phi04 \l 1033 </w:instrTex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</w:p>
    <w:p w14:paraId="4C22F57E" w14:textId="41E30882" w:rsidR="00C4699E" w:rsidRPr="00014C87" w:rsidRDefault="00C4699E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works by </w:t>
      </w:r>
      <w:r w:rsidR="00352D91" w:rsidRPr="00014C87">
        <w:rPr>
          <w:sz w:val="30"/>
          <w:szCs w:val="30"/>
          <w:shd w:val="clear" w:color="auto" w:fill="FFFFFF"/>
        </w:rPr>
        <w:t>installing plug-in sensors to the applications that developers were using</w:t>
      </w:r>
      <w:r w:rsidR="006057B7" w:rsidRPr="00014C87">
        <w:rPr>
          <w:sz w:val="30"/>
          <w:szCs w:val="30"/>
          <w:shd w:val="clear" w:color="auto" w:fill="FFFFFF"/>
        </w:rPr>
        <w:t xml:space="preserve">, </w:t>
      </w:r>
      <w:r w:rsidR="00C2289D" w:rsidRPr="00014C87">
        <w:rPr>
          <w:sz w:val="30"/>
          <w:szCs w:val="30"/>
          <w:shd w:val="clear" w:color="auto" w:fill="FFFFFF"/>
        </w:rPr>
        <w:t>which sent the aggregated data t</w:t>
      </w:r>
      <w:r w:rsidR="000741A7" w:rsidRPr="00014C87">
        <w:rPr>
          <w:sz w:val="30"/>
          <w:szCs w:val="30"/>
          <w:shd w:val="clear" w:color="auto" w:fill="FFFFFF"/>
        </w:rPr>
        <w:t>o the central Web s</w:t>
      </w:r>
      <w:r w:rsidR="00E20D3E" w:rsidRPr="00014C87">
        <w:rPr>
          <w:sz w:val="30"/>
          <w:szCs w:val="30"/>
          <w:shd w:val="clear" w:color="auto" w:fill="FFFFFF"/>
        </w:rPr>
        <w:t xml:space="preserve">erver that is overviewing the process, </w:t>
      </w:r>
      <w:r w:rsidR="00F26C3D" w:rsidRPr="00014C87">
        <w:rPr>
          <w:sz w:val="30"/>
          <w:szCs w:val="30"/>
          <w:shd w:val="clear" w:color="auto" w:fill="FFFFFF"/>
        </w:rPr>
        <w:t xml:space="preserve">in an XML structure. </w:t>
      </w:r>
      <w:r w:rsidR="00B33374" w:rsidRPr="00014C87">
        <w:rPr>
          <w:sz w:val="30"/>
          <w:szCs w:val="30"/>
          <w:shd w:val="clear" w:color="auto" w:fill="FFFFFF"/>
        </w:rPr>
        <w:t>The sensor plugin would have to be developed for each</w:t>
      </w:r>
      <w:r w:rsidR="00FE3370" w:rsidRPr="00014C87">
        <w:rPr>
          <w:sz w:val="30"/>
          <w:szCs w:val="30"/>
          <w:shd w:val="clear" w:color="auto" w:fill="FFFFFF"/>
        </w:rPr>
        <w:t xml:space="preserve"> IDE/Build system</w:t>
      </w:r>
      <w:r w:rsidR="00B33374" w:rsidRPr="00014C87">
        <w:rPr>
          <w:sz w:val="30"/>
          <w:szCs w:val="30"/>
          <w:shd w:val="clear" w:color="auto" w:fill="FFFFFF"/>
        </w:rPr>
        <w:t>/etc</w:t>
      </w:r>
      <w:r w:rsidR="004035FD" w:rsidRPr="00014C87">
        <w:rPr>
          <w:sz w:val="30"/>
          <w:szCs w:val="30"/>
          <w:shd w:val="clear" w:color="auto" w:fill="FFFFFF"/>
        </w:rPr>
        <w:t>. individually for compatibility</w:t>
      </w:r>
      <w:r w:rsidR="00B33374" w:rsidRPr="00014C87">
        <w:rPr>
          <w:sz w:val="30"/>
          <w:szCs w:val="30"/>
          <w:shd w:val="clear" w:color="auto" w:fill="FFFFFF"/>
        </w:rPr>
        <w:t>, such as an Eclipse sensor, Ant sensor, Emacs</w:t>
      </w:r>
      <w:r w:rsidR="00B440A6" w:rsidRPr="00014C87">
        <w:rPr>
          <w:sz w:val="30"/>
          <w:szCs w:val="30"/>
          <w:shd w:val="clear" w:color="auto" w:fill="FFFFFF"/>
        </w:rPr>
        <w:t xml:space="preserve"> sensor</w:t>
      </w:r>
      <w:r w:rsidR="004035FD" w:rsidRPr="00014C87">
        <w:rPr>
          <w:sz w:val="30"/>
          <w:szCs w:val="30"/>
          <w:shd w:val="clear" w:color="auto" w:fill="FFFFFF"/>
        </w:rPr>
        <w:t xml:space="preserve">, etc. </w:t>
      </w:r>
      <w:r w:rsidR="00AB197C" w:rsidRPr="00014C87">
        <w:rPr>
          <w:sz w:val="30"/>
          <w:szCs w:val="30"/>
          <w:shd w:val="clear" w:color="auto" w:fill="FFFFFF"/>
        </w:rPr>
        <w:t xml:space="preserve">Each of these plug-ins would produce XML in a structure of one of several categories outlined by Hackystat documentation, such as </w:t>
      </w:r>
      <w:r w:rsidR="00AB197C" w:rsidRPr="00014C87">
        <w:rPr>
          <w:i/>
          <w:iCs/>
          <w:sz w:val="30"/>
          <w:szCs w:val="30"/>
          <w:shd w:val="clear" w:color="auto" w:fill="FFFFFF"/>
        </w:rPr>
        <w:t xml:space="preserve">Activity </w:t>
      </w:r>
      <w:r w:rsidR="00AB197C" w:rsidRPr="00014C87">
        <w:rPr>
          <w:sz w:val="30"/>
          <w:szCs w:val="30"/>
          <w:shd w:val="clear" w:color="auto" w:fill="FFFFFF"/>
        </w:rPr>
        <w:t>data type for IDE-related</w:t>
      </w:r>
      <w:r w:rsidR="00267DC7" w:rsidRPr="00014C87">
        <w:rPr>
          <w:sz w:val="30"/>
          <w:szCs w:val="30"/>
          <w:shd w:val="clear" w:color="auto" w:fill="FFFFFF"/>
        </w:rPr>
        <w:t xml:space="preserve"> data collection, </w:t>
      </w:r>
      <w:r w:rsidR="00267DC7" w:rsidRPr="00014C87">
        <w:rPr>
          <w:i/>
          <w:iCs/>
          <w:sz w:val="30"/>
          <w:szCs w:val="30"/>
          <w:shd w:val="clear" w:color="auto" w:fill="FFFFFF"/>
        </w:rPr>
        <w:t>FileMetric</w:t>
      </w:r>
      <w:r w:rsidR="00267DC7" w:rsidRPr="00014C87">
        <w:rPr>
          <w:sz w:val="30"/>
          <w:szCs w:val="30"/>
          <w:shd w:val="clear" w:color="auto" w:fill="FFFFFF"/>
        </w:rPr>
        <w:t xml:space="preserve"> data type for file size/</w:t>
      </w:r>
      <w:r w:rsidR="00D95B8E" w:rsidRPr="00014C87">
        <w:rPr>
          <w:sz w:val="30"/>
          <w:szCs w:val="30"/>
          <w:shd w:val="clear" w:color="auto" w:fill="FFFFFF"/>
        </w:rPr>
        <w:t xml:space="preserve">metadata, </w:t>
      </w:r>
      <w:r w:rsidR="00D95B8E" w:rsidRPr="00014C87">
        <w:rPr>
          <w:i/>
          <w:iCs/>
          <w:sz w:val="30"/>
          <w:szCs w:val="30"/>
          <w:shd w:val="clear" w:color="auto" w:fill="FFFFFF"/>
        </w:rPr>
        <w:t xml:space="preserve">Build </w:t>
      </w:r>
      <w:r w:rsidR="00D95B8E" w:rsidRPr="00014C87">
        <w:rPr>
          <w:sz w:val="30"/>
          <w:szCs w:val="30"/>
          <w:shd w:val="clear" w:color="auto" w:fill="FFFFFF"/>
        </w:rPr>
        <w:t xml:space="preserve">data type for build outcomes and errors produced (including the developer that ran the build, a timestamp, </w:t>
      </w:r>
      <w:r w:rsidR="00DB5E36" w:rsidRPr="00014C87">
        <w:rPr>
          <w:sz w:val="30"/>
          <w:szCs w:val="30"/>
          <w:shd w:val="clear" w:color="auto" w:fill="FFFFFF"/>
        </w:rPr>
        <w:t xml:space="preserve">syntactic errors), </w:t>
      </w:r>
      <w:r w:rsidR="00DB5E36" w:rsidRPr="00014C87">
        <w:rPr>
          <w:i/>
          <w:iCs/>
          <w:sz w:val="30"/>
          <w:szCs w:val="30"/>
          <w:shd w:val="clear" w:color="auto" w:fill="FFFFFF"/>
        </w:rPr>
        <w:t>Perf</w:t>
      </w:r>
      <w:r w:rsidR="00DB5E36" w:rsidRPr="00014C87">
        <w:rPr>
          <w:sz w:val="30"/>
          <w:szCs w:val="30"/>
          <w:shd w:val="clear" w:color="auto" w:fill="FFFFFF"/>
        </w:rPr>
        <w:t xml:space="preserve"> data type for </w:t>
      </w:r>
      <w:r w:rsidR="00F90FBB" w:rsidRPr="00014C87">
        <w:rPr>
          <w:sz w:val="30"/>
          <w:szCs w:val="30"/>
          <w:shd w:val="clear" w:color="auto" w:fill="FFFFFF"/>
        </w:rPr>
        <w:t xml:space="preserve">load-testing and memory-usage, and </w:t>
      </w:r>
      <w:r w:rsidR="00F90FBB" w:rsidRPr="00014C87">
        <w:rPr>
          <w:i/>
          <w:iCs/>
          <w:sz w:val="30"/>
          <w:szCs w:val="30"/>
          <w:shd w:val="clear" w:color="auto" w:fill="FFFFFF"/>
        </w:rPr>
        <w:t>Commit</w:t>
      </w:r>
      <w:r w:rsidR="00F90FBB" w:rsidRPr="00014C87">
        <w:rPr>
          <w:sz w:val="30"/>
          <w:szCs w:val="30"/>
          <w:shd w:val="clear" w:color="auto" w:fill="FFFFFF"/>
        </w:rPr>
        <w:t xml:space="preserve"> for commits to </w:t>
      </w:r>
      <w:r w:rsidR="000577C1" w:rsidRPr="00014C87">
        <w:rPr>
          <w:sz w:val="30"/>
          <w:szCs w:val="30"/>
          <w:shd w:val="clear" w:color="auto" w:fill="FFFFFF"/>
        </w:rPr>
        <w:t xml:space="preserve">project repositories (which would naturally be gathered in the git repository itself, but </w:t>
      </w:r>
      <w:r w:rsidR="005C402C" w:rsidRPr="00014C87">
        <w:rPr>
          <w:sz w:val="30"/>
          <w:szCs w:val="30"/>
          <w:shd w:val="clear" w:color="auto" w:fill="FFFFFF"/>
        </w:rPr>
        <w:t>this allowed for use of the data in relation to other Hackystat statistics</w:t>
      </w:r>
      <w:r w:rsidR="00534108" w:rsidRPr="00014C87">
        <w:rPr>
          <w:sz w:val="30"/>
          <w:szCs w:val="30"/>
          <w:shd w:val="clear" w:color="auto" w:fill="FFFFFF"/>
        </w:rPr>
        <w:t xml:space="preserve">) and </w:t>
      </w:r>
      <w:r w:rsidR="00005F5B" w:rsidRPr="00014C87">
        <w:rPr>
          <w:sz w:val="30"/>
          <w:szCs w:val="30"/>
          <w:shd w:val="clear" w:color="auto" w:fill="FFFFFF"/>
        </w:rPr>
        <w:t>configuration management</w:t>
      </w:r>
      <w:r w:rsidR="00520334" w:rsidRPr="00014C87">
        <w:rPr>
          <w:sz w:val="30"/>
          <w:szCs w:val="30"/>
          <w:shd w:val="clear" w:color="auto" w:fill="FFFFFF"/>
        </w:rPr>
        <w:t xml:space="preserve">, </w:t>
      </w:r>
      <w:r w:rsidR="00520334" w:rsidRPr="00014C87">
        <w:rPr>
          <w:i/>
          <w:iCs/>
          <w:sz w:val="30"/>
          <w:szCs w:val="30"/>
          <w:shd w:val="clear" w:color="auto" w:fill="FFFFFF"/>
        </w:rPr>
        <w:t>CLI</w:t>
      </w:r>
      <w:r w:rsidR="00520334" w:rsidRPr="00014C87">
        <w:rPr>
          <w:sz w:val="30"/>
          <w:szCs w:val="30"/>
          <w:shd w:val="clear" w:color="auto" w:fill="FFFFFF"/>
        </w:rPr>
        <w:t xml:space="preserve"> for command-line invocations related to the project</w:t>
      </w:r>
      <w:r w:rsidR="005C402C" w:rsidRPr="00014C87">
        <w:rPr>
          <w:sz w:val="30"/>
          <w:szCs w:val="30"/>
          <w:shd w:val="clear" w:color="auto" w:fill="FFFFFF"/>
        </w:rPr>
        <w:t xml:space="preserve">. This is not an exhaustive list but presents the extent of information </w:t>
      </w:r>
      <w:r w:rsidR="00520334" w:rsidRPr="00014C87">
        <w:rPr>
          <w:sz w:val="30"/>
          <w:szCs w:val="30"/>
          <w:shd w:val="clear" w:color="auto" w:fill="FFFFFF"/>
        </w:rPr>
        <w:t>gathered.</w:t>
      </w:r>
      <w:r w:rsidR="006C4FA0" w:rsidRPr="00014C87">
        <w:rPr>
          <w:sz w:val="30"/>
          <w:szCs w:val="30"/>
          <w:shd w:val="clear" w:color="auto" w:fill="FFFFFF"/>
        </w:rPr>
        <w:t xml:space="preserve"> Further iterations of Hackystat introduced </w:t>
      </w:r>
      <w:r w:rsidR="00005E63" w:rsidRPr="00014C87">
        <w:rPr>
          <w:sz w:val="30"/>
          <w:szCs w:val="30"/>
          <w:shd w:val="clear" w:color="auto" w:fill="FFFFFF"/>
        </w:rPr>
        <w:t>features such as the ability to prioritize which project artifacts to continuously inspect,</w:t>
      </w:r>
      <w:r w:rsidR="009400D9" w:rsidRPr="00014C87">
        <w:rPr>
          <w:sz w:val="30"/>
          <w:szCs w:val="30"/>
          <w:shd w:val="clear" w:color="auto" w:fill="FFFFFF"/>
        </w:rPr>
        <w:t xml:space="preserve"> </w:t>
      </w:r>
      <w:r w:rsidR="00AF00FB" w:rsidRPr="00014C87">
        <w:rPr>
          <w:sz w:val="30"/>
          <w:szCs w:val="30"/>
          <w:shd w:val="clear" w:color="auto" w:fill="FFFFFF"/>
        </w:rPr>
        <w:t xml:space="preserve">and the Software ICU, </w:t>
      </w:r>
      <w:r w:rsidR="0043707A" w:rsidRPr="00014C87">
        <w:rPr>
          <w:sz w:val="30"/>
          <w:szCs w:val="30"/>
          <w:shd w:val="clear" w:color="auto" w:fill="FFFFFF"/>
        </w:rPr>
        <w:t xml:space="preserve">which assess the project’s health through </w:t>
      </w:r>
      <w:r w:rsidR="00455550" w:rsidRPr="00014C87">
        <w:rPr>
          <w:sz w:val="30"/>
          <w:szCs w:val="30"/>
          <w:shd w:val="clear" w:color="auto" w:fill="FFFFFF"/>
        </w:rPr>
        <w:t>succinct summaries of the overall project</w:t>
      </w:r>
      <w:r w:rsidR="00815ACF" w:rsidRPr="00014C87">
        <w:rPr>
          <w:sz w:val="30"/>
          <w:szCs w:val="30"/>
          <w:shd w:val="clear" w:color="auto" w:fill="FFFFFF"/>
        </w:rPr>
        <w:t xml:space="preserve"> (coverage, complexity, coupling, churn, etc)</w:t>
      </w:r>
      <w:r w:rsidR="00455550" w:rsidRPr="00014C87">
        <w:rPr>
          <w:sz w:val="30"/>
          <w:szCs w:val="30"/>
          <w:shd w:val="clear" w:color="auto" w:fill="FFFFFF"/>
        </w:rPr>
        <w:t xml:space="preserve"> to be used for comparison with other projects.</w:t>
      </w:r>
    </w:p>
    <w:p w14:paraId="3747C3D9" w14:textId="4AA35A56" w:rsidR="006E792B" w:rsidRPr="00014C87" w:rsidRDefault="006E792B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4267F85B" w14:textId="2DF10E56" w:rsidR="00EB69A7" w:rsidRPr="00014C87" w:rsidRDefault="006E79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When it came to privacy concerns</w:t>
      </w:r>
      <w:r w:rsidR="00E86E6E" w:rsidRPr="00014C87">
        <w:rPr>
          <w:sz w:val="30"/>
          <w:szCs w:val="30"/>
          <w:shd w:val="clear" w:color="auto" w:fill="FFFFFF"/>
        </w:rPr>
        <w:t xml:space="preserve"> and </w:t>
      </w:r>
      <w:r w:rsidR="00E2374A" w:rsidRPr="00014C87">
        <w:rPr>
          <w:sz w:val="30"/>
          <w:szCs w:val="30"/>
          <w:shd w:val="clear" w:color="auto" w:fill="FFFFFF"/>
        </w:rPr>
        <w:t xml:space="preserve">push back against such </w:t>
      </w:r>
      <w:r w:rsidR="003935A9" w:rsidRPr="00014C87">
        <w:rPr>
          <w:sz w:val="30"/>
          <w:szCs w:val="30"/>
          <w:shd w:val="clear" w:color="auto" w:fill="FFFFFF"/>
        </w:rPr>
        <w:t>heavy-duty</w:t>
      </w:r>
      <w:r w:rsidR="00E2374A" w:rsidRPr="00014C87">
        <w:rPr>
          <w:sz w:val="30"/>
          <w:szCs w:val="30"/>
          <w:shd w:val="clear" w:color="auto" w:fill="FFFFFF"/>
        </w:rPr>
        <w:t xml:space="preserve"> surveillance, the Hackystat developers </w:t>
      </w:r>
      <w:r w:rsidR="00FD5DB3" w:rsidRPr="00014C87">
        <w:rPr>
          <w:sz w:val="30"/>
          <w:szCs w:val="30"/>
          <w:shd w:val="clear" w:color="auto" w:fill="FFFFFF"/>
        </w:rPr>
        <w:t xml:space="preserve">initially expected the </w:t>
      </w:r>
      <w:r w:rsidR="007D2AE6" w:rsidRPr="00014C87">
        <w:rPr>
          <w:sz w:val="30"/>
          <w:szCs w:val="30"/>
          <w:shd w:val="clear" w:color="auto" w:fill="FFFFFF"/>
        </w:rPr>
        <w:t xml:space="preserve">service to be uncontroversial due to the fact that it was so </w:t>
      </w:r>
      <w:r w:rsidR="00216E5A" w:rsidRPr="00014C87">
        <w:rPr>
          <w:sz w:val="30"/>
          <w:szCs w:val="30"/>
          <w:shd w:val="clear" w:color="auto" w:fill="FFFFFF"/>
        </w:rPr>
        <w:t>code</w:t>
      </w:r>
      <w:r w:rsidR="007D2AE6" w:rsidRPr="00014C87">
        <w:rPr>
          <w:sz w:val="30"/>
          <w:szCs w:val="30"/>
          <w:shd w:val="clear" w:color="auto" w:fill="FFFFFF"/>
        </w:rPr>
        <w:t>-oriented</w:t>
      </w:r>
      <w:r w:rsidR="00601E81" w:rsidRPr="00014C87">
        <w:rPr>
          <w:sz w:val="30"/>
          <w:szCs w:val="30"/>
          <w:shd w:val="clear" w:color="auto" w:fill="FFFFFF"/>
        </w:rPr>
        <w:t xml:space="preserve"> as opposed to relying on the inter-personal intuition of a manager, or the </w:t>
      </w:r>
      <w:r w:rsidR="00ED08A1" w:rsidRPr="00014C87">
        <w:rPr>
          <w:sz w:val="30"/>
          <w:szCs w:val="30"/>
          <w:shd w:val="clear" w:color="auto" w:fill="FFFFFF"/>
        </w:rPr>
        <w:t xml:space="preserve">continuous, partially subjective self-analysis of PSP </w:t>
      </w:r>
      <w:sdt>
        <w:sdtPr>
          <w:rPr>
            <w:sz w:val="30"/>
            <w:szCs w:val="30"/>
            <w:shd w:val="clear" w:color="auto" w:fill="FFFFFF"/>
          </w:rPr>
          <w:id w:val="-2012827808"/>
          <w:citation/>
        </w:sdtPr>
        <w:sdtEndPr/>
        <w:sdtContent>
          <w:r w:rsidR="007D2AE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D2AE6" w:rsidRPr="00014C87">
            <w:rPr>
              <w:sz w:val="30"/>
              <w:szCs w:val="30"/>
              <w:shd w:val="clear" w:color="auto" w:fill="FFFFFF"/>
            </w:rPr>
            <w:instrText xml:space="preserve"> CITATION Phi121 \l 1033 </w:instrTex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434868" w:rsidRPr="00014C87">
        <w:rPr>
          <w:sz w:val="30"/>
          <w:szCs w:val="30"/>
          <w:shd w:val="clear" w:color="auto" w:fill="FFFFFF"/>
        </w:rPr>
        <w:t>. H</w:t>
      </w:r>
      <w:r w:rsidR="007D2AE6" w:rsidRPr="00014C87">
        <w:rPr>
          <w:sz w:val="30"/>
          <w:szCs w:val="30"/>
          <w:shd w:val="clear" w:color="auto" w:fill="FFFFFF"/>
        </w:rPr>
        <w:t>owever</w:t>
      </w:r>
      <w:r w:rsidR="00434868" w:rsidRPr="00014C87">
        <w:rPr>
          <w:sz w:val="30"/>
          <w:szCs w:val="30"/>
          <w:shd w:val="clear" w:color="auto" w:fill="FFFFFF"/>
        </w:rPr>
        <w:t>,</w:t>
      </w:r>
      <w:r w:rsidR="00815ACF" w:rsidRPr="00014C87">
        <w:rPr>
          <w:sz w:val="30"/>
          <w:szCs w:val="30"/>
          <w:shd w:val="clear" w:color="auto" w:fill="FFFFFF"/>
        </w:rPr>
        <w:t xml:space="preserve"> in practice,</w:t>
      </w:r>
      <w:r w:rsidR="004E67FA" w:rsidRPr="00014C87">
        <w:rPr>
          <w:sz w:val="30"/>
          <w:szCs w:val="30"/>
          <w:shd w:val="clear" w:color="auto" w:fill="FFFFFF"/>
        </w:rPr>
        <w:t xml:space="preserve"> they noticed that </w:t>
      </w:r>
      <w:r w:rsidR="005113EF" w:rsidRPr="00014C87">
        <w:rPr>
          <w:sz w:val="30"/>
          <w:szCs w:val="30"/>
          <w:shd w:val="clear" w:color="auto" w:fill="FFFFFF"/>
        </w:rPr>
        <w:t xml:space="preserve">while statistics such as Coverage, Complexity, </w:t>
      </w:r>
      <w:r w:rsidR="001C0D0C" w:rsidRPr="00014C87">
        <w:rPr>
          <w:sz w:val="30"/>
          <w:szCs w:val="30"/>
          <w:shd w:val="clear" w:color="auto" w:fill="FFFFFF"/>
        </w:rPr>
        <w:t xml:space="preserve">Coupling and LOC were </w:t>
      </w:r>
      <w:r w:rsidR="00150CFE" w:rsidRPr="00014C87">
        <w:rPr>
          <w:sz w:val="30"/>
          <w:szCs w:val="30"/>
          <w:shd w:val="clear" w:color="auto" w:fill="FFFFFF"/>
        </w:rPr>
        <w:t xml:space="preserve">comfortably </w:t>
      </w:r>
      <w:r w:rsidR="00701200" w:rsidRPr="00014C87">
        <w:rPr>
          <w:sz w:val="30"/>
          <w:szCs w:val="30"/>
          <w:shd w:val="clear" w:color="auto" w:fill="FFFFFF"/>
        </w:rPr>
        <w:t xml:space="preserve">accepted, the gathering of information based on Development Time, comparison on user commits based on </w:t>
      </w:r>
      <w:r w:rsidR="00301BBC" w:rsidRPr="00014C87">
        <w:rPr>
          <w:sz w:val="30"/>
          <w:szCs w:val="30"/>
          <w:shd w:val="clear" w:color="auto" w:fill="FFFFFF"/>
        </w:rPr>
        <w:t>quantity,</w:t>
      </w:r>
      <w:r w:rsidR="00A23CFA" w:rsidRPr="00014C87">
        <w:rPr>
          <w:sz w:val="30"/>
          <w:szCs w:val="30"/>
          <w:shd w:val="clear" w:color="auto" w:fill="FFFFFF"/>
        </w:rPr>
        <w:t xml:space="preserve"> the number of times the </w:t>
      </w:r>
      <w:r w:rsidR="00A23CFA" w:rsidRPr="00014C87">
        <w:rPr>
          <w:sz w:val="30"/>
          <w:szCs w:val="30"/>
          <w:shd w:val="clear" w:color="auto" w:fill="FFFFFF"/>
        </w:rPr>
        <w:lastRenderedPageBreak/>
        <w:t xml:space="preserve">software was built, and the number of times the test units were run, </w:t>
      </w:r>
      <w:r w:rsidR="00434868" w:rsidRPr="00014C87">
        <w:rPr>
          <w:sz w:val="30"/>
          <w:szCs w:val="30"/>
          <w:shd w:val="clear" w:color="auto" w:fill="FFFFFF"/>
        </w:rPr>
        <w:t xml:space="preserve">were </w:t>
      </w:r>
      <w:r w:rsidR="009D27BF" w:rsidRPr="00014C87">
        <w:rPr>
          <w:sz w:val="30"/>
          <w:szCs w:val="30"/>
          <w:shd w:val="clear" w:color="auto" w:fill="FFFFFF"/>
        </w:rPr>
        <w:t xml:space="preserve">met with more reluctance. These </w:t>
      </w:r>
      <w:r w:rsidR="008F205D" w:rsidRPr="00014C87">
        <w:rPr>
          <w:sz w:val="30"/>
          <w:szCs w:val="30"/>
          <w:shd w:val="clear" w:color="auto" w:fill="FFFFFF"/>
        </w:rPr>
        <w:t xml:space="preserve">metrics were far </w:t>
      </w:r>
      <w:r w:rsidR="008B1E80" w:rsidRPr="00014C87">
        <w:rPr>
          <w:sz w:val="30"/>
          <w:szCs w:val="30"/>
          <w:shd w:val="clear" w:color="auto" w:fill="FFFFFF"/>
        </w:rPr>
        <w:t xml:space="preserve">more dependent on </w:t>
      </w:r>
      <w:r w:rsidR="00676717" w:rsidRPr="00014C87">
        <w:rPr>
          <w:sz w:val="30"/>
          <w:szCs w:val="30"/>
          <w:shd w:val="clear" w:color="auto" w:fill="FFFFFF"/>
        </w:rPr>
        <w:t xml:space="preserve">individual </w:t>
      </w:r>
      <w:r w:rsidR="008B1E80" w:rsidRPr="00014C87">
        <w:rPr>
          <w:sz w:val="30"/>
          <w:szCs w:val="30"/>
          <w:shd w:val="clear" w:color="auto" w:fill="FFFFFF"/>
        </w:rPr>
        <w:t>wor</w:t>
      </w:r>
      <w:r w:rsidR="008704D6" w:rsidRPr="00014C87">
        <w:rPr>
          <w:sz w:val="30"/>
          <w:szCs w:val="30"/>
          <w:shd w:val="clear" w:color="auto" w:fill="FFFFFF"/>
        </w:rPr>
        <w:t>k</w:t>
      </w:r>
      <w:r w:rsidR="008B1E80" w:rsidRPr="00014C87">
        <w:rPr>
          <w:sz w:val="30"/>
          <w:szCs w:val="30"/>
          <w:shd w:val="clear" w:color="auto" w:fill="FFFFFF"/>
        </w:rPr>
        <w:t>style and habit</w:t>
      </w:r>
      <w:r w:rsidR="00DC341F" w:rsidRPr="00014C87">
        <w:rPr>
          <w:sz w:val="30"/>
          <w:szCs w:val="30"/>
          <w:shd w:val="clear" w:color="auto" w:fill="FFFFFF"/>
        </w:rPr>
        <w:t>s of individual employees</w:t>
      </w:r>
      <w:r w:rsidR="00676717" w:rsidRPr="00014C87">
        <w:rPr>
          <w:sz w:val="30"/>
          <w:szCs w:val="30"/>
          <w:shd w:val="clear" w:color="auto" w:fill="FFFFFF"/>
        </w:rPr>
        <w:t xml:space="preserve">, and </w:t>
      </w:r>
      <w:r w:rsidR="00A76C56" w:rsidRPr="00014C87">
        <w:rPr>
          <w:sz w:val="30"/>
          <w:szCs w:val="30"/>
          <w:shd w:val="clear" w:color="auto" w:fill="FFFFFF"/>
        </w:rPr>
        <w:t>the outputted results</w:t>
      </w:r>
      <w:r w:rsidR="00150CFE" w:rsidRPr="00014C87">
        <w:rPr>
          <w:sz w:val="30"/>
          <w:szCs w:val="30"/>
          <w:shd w:val="clear" w:color="auto" w:fill="FFFFFF"/>
        </w:rPr>
        <w:t xml:space="preserve"> of the Software ICU</w:t>
      </w:r>
      <w:r w:rsidR="00A76C56" w:rsidRPr="00014C87">
        <w:rPr>
          <w:sz w:val="30"/>
          <w:szCs w:val="30"/>
          <w:shd w:val="clear" w:color="auto" w:fill="FFFFFF"/>
        </w:rPr>
        <w:t xml:space="preserve"> </w:t>
      </w:r>
      <w:r w:rsidR="00126C3B" w:rsidRPr="00014C87">
        <w:rPr>
          <w:sz w:val="30"/>
          <w:szCs w:val="30"/>
          <w:shd w:val="clear" w:color="auto" w:fill="FFFFFF"/>
        </w:rPr>
        <w:t xml:space="preserve">may reward </w:t>
      </w:r>
      <w:r w:rsidR="00A76C56" w:rsidRPr="00014C87">
        <w:rPr>
          <w:sz w:val="30"/>
          <w:szCs w:val="30"/>
          <w:shd w:val="clear" w:color="auto" w:fill="FFFFFF"/>
        </w:rPr>
        <w:t xml:space="preserve">certain </w:t>
      </w:r>
      <w:r w:rsidR="000A4B37" w:rsidRPr="00014C87">
        <w:rPr>
          <w:sz w:val="30"/>
          <w:szCs w:val="30"/>
          <w:shd w:val="clear" w:color="auto" w:fill="FFFFFF"/>
        </w:rPr>
        <w:t xml:space="preserve">non-consequential </w:t>
      </w:r>
      <w:r w:rsidR="00A76C56" w:rsidRPr="00014C87">
        <w:rPr>
          <w:sz w:val="30"/>
          <w:szCs w:val="30"/>
          <w:shd w:val="clear" w:color="auto" w:fill="FFFFFF"/>
        </w:rPr>
        <w:t>habits over others</w:t>
      </w:r>
      <w:r w:rsidR="00B52959" w:rsidRPr="00014C87">
        <w:rPr>
          <w:sz w:val="30"/>
          <w:szCs w:val="30"/>
          <w:shd w:val="clear" w:color="auto" w:fill="FFFFFF"/>
        </w:rPr>
        <w:t>.</w:t>
      </w:r>
      <w:r w:rsidR="008704D6" w:rsidRPr="00014C87">
        <w:rPr>
          <w:sz w:val="30"/>
          <w:szCs w:val="30"/>
          <w:shd w:val="clear" w:color="auto" w:fill="FFFFFF"/>
        </w:rPr>
        <w:t xml:space="preserve"> This introduced a balancing-plate </w:t>
      </w:r>
      <w:r w:rsidR="00984F06" w:rsidRPr="00014C87">
        <w:rPr>
          <w:sz w:val="30"/>
          <w:szCs w:val="30"/>
          <w:shd w:val="clear" w:color="auto" w:fill="FFFFFF"/>
        </w:rPr>
        <w:t>dynamic</w:t>
      </w:r>
      <w:r w:rsidR="00BA4DC1" w:rsidRPr="00014C87">
        <w:rPr>
          <w:sz w:val="30"/>
          <w:szCs w:val="30"/>
          <w:shd w:val="clear" w:color="auto" w:fill="FFFFFF"/>
        </w:rPr>
        <w:t xml:space="preserve"> in the introduction of telemetric software measurement</w:t>
      </w:r>
      <w:r w:rsidR="00984F06" w:rsidRPr="00014C87">
        <w:rPr>
          <w:sz w:val="30"/>
          <w:szCs w:val="30"/>
          <w:shd w:val="clear" w:color="auto" w:fill="FFFFFF"/>
        </w:rPr>
        <w:t xml:space="preserve"> </w:t>
      </w:r>
      <w:r w:rsidR="00EB69A7" w:rsidRPr="00014C87">
        <w:rPr>
          <w:sz w:val="30"/>
          <w:szCs w:val="30"/>
          <w:shd w:val="clear" w:color="auto" w:fill="FFFFFF"/>
        </w:rPr>
        <w:t>between the following</w:t>
      </w:r>
      <w:r w:rsidR="00984F06" w:rsidRPr="00014C87">
        <w:rPr>
          <w:sz w:val="30"/>
          <w:szCs w:val="30"/>
          <w:shd w:val="clear" w:color="auto" w:fill="FFFFFF"/>
        </w:rPr>
        <w:t>,</w:t>
      </w:r>
      <w:r w:rsidR="0055404A" w:rsidRPr="00014C87">
        <w:rPr>
          <w:sz w:val="30"/>
          <w:szCs w:val="30"/>
          <w:shd w:val="clear" w:color="auto" w:fill="FFFFFF"/>
        </w:rPr>
        <w:t xml:space="preserve"> with these remaining</w:t>
      </w:r>
      <w:r w:rsidR="00984F06" w:rsidRPr="00014C87">
        <w:rPr>
          <w:sz w:val="30"/>
          <w:szCs w:val="30"/>
          <w:shd w:val="clear" w:color="auto" w:fill="FFFFFF"/>
        </w:rPr>
        <w:t xml:space="preserve"> the underpinning </w:t>
      </w:r>
      <w:r w:rsidR="00EB69A7" w:rsidRPr="00014C87">
        <w:rPr>
          <w:sz w:val="30"/>
          <w:szCs w:val="30"/>
          <w:shd w:val="clear" w:color="auto" w:fill="FFFFFF"/>
        </w:rPr>
        <w:t>issues regarding privacy</w:t>
      </w:r>
      <w:r w:rsidR="00417CBB" w:rsidRPr="00014C87">
        <w:rPr>
          <w:sz w:val="30"/>
          <w:szCs w:val="30"/>
          <w:shd w:val="clear" w:color="auto" w:fill="FFFFFF"/>
        </w:rPr>
        <w:t xml:space="preserve"> in this field</w:t>
      </w:r>
      <w:r w:rsidR="00EB69A7" w:rsidRPr="00014C87">
        <w:rPr>
          <w:sz w:val="30"/>
          <w:szCs w:val="30"/>
          <w:shd w:val="clear" w:color="auto" w:fill="FFFFFF"/>
        </w:rPr>
        <w:t>:</w:t>
      </w:r>
    </w:p>
    <w:p w14:paraId="35A9C5CA" w14:textId="0A97621A" w:rsidR="00365759" w:rsidRPr="00014C87" w:rsidRDefault="00984F06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 </w:t>
      </w:r>
      <w:r w:rsidR="003570A1" w:rsidRPr="00014C87">
        <w:rPr>
          <w:sz w:val="30"/>
          <w:szCs w:val="30"/>
          <w:shd w:val="clear" w:color="auto" w:fill="FFFFFF"/>
        </w:rPr>
        <w:t>Trust between the developers and management for the information to be used appropriately</w:t>
      </w:r>
    </w:p>
    <w:p w14:paraId="6C9B232F" w14:textId="104114C0" w:rsidR="000D1FAB" w:rsidRPr="00014C87" w:rsidRDefault="002A1CA7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Scope of the data collected </w:t>
      </w:r>
      <w:r w:rsidR="006C598E" w:rsidRPr="00014C87">
        <w:rPr>
          <w:sz w:val="30"/>
          <w:szCs w:val="30"/>
          <w:shd w:val="clear" w:color="auto" w:fill="FFFFFF"/>
        </w:rPr>
        <w:t>may expand</w:t>
      </w:r>
      <w:r w:rsidR="003E1322" w:rsidRPr="00014C87">
        <w:rPr>
          <w:sz w:val="30"/>
          <w:szCs w:val="30"/>
          <w:shd w:val="clear" w:color="auto" w:fill="FFFFFF"/>
        </w:rPr>
        <w:t xml:space="preserve">, and the unobtrusive </w:t>
      </w:r>
      <w:r w:rsidR="00910EE0" w:rsidRPr="00014C87">
        <w:rPr>
          <w:sz w:val="30"/>
          <w:szCs w:val="30"/>
          <w:shd w:val="clear" w:color="auto" w:fill="FFFFFF"/>
        </w:rPr>
        <w:t xml:space="preserve">and consistent nature of the data collection </w:t>
      </w:r>
      <w:r w:rsidR="00E2228A" w:rsidRPr="00014C87">
        <w:rPr>
          <w:sz w:val="30"/>
          <w:szCs w:val="30"/>
          <w:shd w:val="clear" w:color="auto" w:fill="FFFFFF"/>
        </w:rPr>
        <w:t>removes a massive amount of control from the user over what data is collected</w:t>
      </w:r>
    </w:p>
    <w:p w14:paraId="2BC5B9DB" w14:textId="43122BB8" w:rsidR="00E2228A" w:rsidRPr="00014C87" w:rsidRDefault="00C60AED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Data collected may not be </w:t>
      </w:r>
      <w:r w:rsidR="000056E1" w:rsidRPr="00014C87">
        <w:rPr>
          <w:sz w:val="30"/>
          <w:szCs w:val="30"/>
          <w:shd w:val="clear" w:color="auto" w:fill="FFFFFF"/>
        </w:rPr>
        <w:t>representative</w:t>
      </w:r>
      <w:r w:rsidRPr="00014C87">
        <w:rPr>
          <w:sz w:val="30"/>
          <w:szCs w:val="30"/>
          <w:shd w:val="clear" w:color="auto" w:fill="FFFFFF"/>
        </w:rPr>
        <w:t xml:space="preserve"> of the </w:t>
      </w:r>
      <w:r w:rsidR="000056E1" w:rsidRPr="00014C87">
        <w:rPr>
          <w:sz w:val="30"/>
          <w:szCs w:val="30"/>
          <w:shd w:val="clear" w:color="auto" w:fill="FFFFFF"/>
        </w:rPr>
        <w:t>effort and contribution of a team member</w:t>
      </w:r>
      <w:r w:rsidR="000025CB" w:rsidRPr="00014C87">
        <w:rPr>
          <w:sz w:val="30"/>
          <w:szCs w:val="30"/>
          <w:shd w:val="clear" w:color="auto" w:fill="FFFFFF"/>
        </w:rPr>
        <w:t xml:space="preserve"> to the project when considering outside factors</w:t>
      </w:r>
      <w:r w:rsidR="00D75F75" w:rsidRPr="00014C87">
        <w:rPr>
          <w:sz w:val="30"/>
          <w:szCs w:val="30"/>
          <w:shd w:val="clear" w:color="auto" w:fill="FFFFFF"/>
        </w:rPr>
        <w:t>, with this information being open to being used as a managerial crutch</w:t>
      </w:r>
      <w:r w:rsidR="007736EC" w:rsidRPr="00014C87">
        <w:rPr>
          <w:sz w:val="30"/>
          <w:szCs w:val="30"/>
          <w:shd w:val="clear" w:color="auto" w:fill="FFFFFF"/>
        </w:rPr>
        <w:t xml:space="preserve"> as opposed to an aid.</w:t>
      </w:r>
    </w:p>
    <w:p w14:paraId="58480187" w14:textId="696978F6" w:rsidR="00B361E0" w:rsidRPr="00014C87" w:rsidRDefault="00926222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With respect to the rewarding </w:t>
      </w:r>
      <w:r w:rsidR="00596803" w:rsidRPr="00014C87">
        <w:rPr>
          <w:sz w:val="30"/>
          <w:szCs w:val="30"/>
          <w:shd w:val="clear" w:color="auto" w:fill="FFFFFF"/>
        </w:rPr>
        <w:t xml:space="preserve">of habits as mentioned previously, Snipes argues that </w:t>
      </w:r>
      <w:sdt>
        <w:sdtPr>
          <w:rPr>
            <w:sz w:val="30"/>
            <w:szCs w:val="30"/>
            <w:shd w:val="clear" w:color="auto" w:fill="FFFFFF"/>
          </w:rPr>
          <w:id w:val="1080404021"/>
          <w:citation/>
        </w:sdtPr>
        <w:sdtEndPr/>
        <w:sdtContent>
          <w:r w:rsidR="0059680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96803" w:rsidRPr="00014C87">
            <w:rPr>
              <w:sz w:val="30"/>
              <w:szCs w:val="30"/>
              <w:shd w:val="clear" w:color="auto" w:fill="FFFFFF"/>
            </w:rPr>
            <w:instrText xml:space="preserve"> CITATION Wil13 \l 1033 </w:instrTex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(Will Snipes, 2013)</w: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165FC" w:rsidRPr="00014C87">
        <w:rPr>
          <w:sz w:val="30"/>
          <w:szCs w:val="30"/>
          <w:shd w:val="clear" w:color="auto" w:fill="FFFFFF"/>
        </w:rPr>
        <w:t xml:space="preserve"> a</w:t>
      </w:r>
      <w:r w:rsidR="007C1189" w:rsidRPr="00014C87">
        <w:rPr>
          <w:sz w:val="30"/>
          <w:szCs w:val="30"/>
          <w:shd w:val="clear" w:color="auto" w:fill="FFFFFF"/>
        </w:rPr>
        <w:t xml:space="preserve">n </w:t>
      </w:r>
      <w:r w:rsidR="00DE67DA" w:rsidRPr="00014C87">
        <w:rPr>
          <w:sz w:val="30"/>
          <w:szCs w:val="30"/>
          <w:shd w:val="clear" w:color="auto" w:fill="FFFFFF"/>
        </w:rPr>
        <w:t xml:space="preserve">even </w:t>
      </w:r>
      <w:r w:rsidR="005165FC" w:rsidRPr="00014C87">
        <w:rPr>
          <w:sz w:val="30"/>
          <w:szCs w:val="30"/>
          <w:shd w:val="clear" w:color="auto" w:fill="FFFFFF"/>
        </w:rPr>
        <w:t xml:space="preserve">closer analysis of </w:t>
      </w:r>
      <w:r w:rsidR="007C1189" w:rsidRPr="00014C87">
        <w:rPr>
          <w:sz w:val="30"/>
          <w:szCs w:val="30"/>
          <w:shd w:val="clear" w:color="auto" w:fill="FFFFFF"/>
        </w:rPr>
        <w:t>employee approaches to issues such as a straight-forward bug</w:t>
      </w:r>
      <w:r w:rsidR="00BB012C" w:rsidRPr="00014C87">
        <w:rPr>
          <w:sz w:val="30"/>
          <w:szCs w:val="30"/>
          <w:shd w:val="clear" w:color="auto" w:fill="FFFFFF"/>
        </w:rPr>
        <w:t xml:space="preserve"> </w:t>
      </w:r>
      <w:r w:rsidR="007C1189" w:rsidRPr="00014C87">
        <w:rPr>
          <w:sz w:val="30"/>
          <w:szCs w:val="30"/>
          <w:shd w:val="clear" w:color="auto" w:fill="FFFFFF"/>
        </w:rPr>
        <w:t xml:space="preserve">fix </w:t>
      </w:r>
      <w:r w:rsidR="00BB012C" w:rsidRPr="00014C87">
        <w:rPr>
          <w:sz w:val="30"/>
          <w:szCs w:val="30"/>
          <w:shd w:val="clear" w:color="auto" w:fill="FFFFFF"/>
        </w:rPr>
        <w:t xml:space="preserve">in an </w:t>
      </w:r>
      <w:r w:rsidR="0025779B" w:rsidRPr="00014C87">
        <w:rPr>
          <w:sz w:val="30"/>
          <w:szCs w:val="30"/>
          <w:shd w:val="clear" w:color="auto" w:fill="FFFFFF"/>
        </w:rPr>
        <w:t xml:space="preserve">controlled </w:t>
      </w:r>
      <w:r w:rsidR="00BB012C" w:rsidRPr="00014C87">
        <w:rPr>
          <w:sz w:val="30"/>
          <w:szCs w:val="30"/>
          <w:shd w:val="clear" w:color="auto" w:fill="FFFFFF"/>
        </w:rPr>
        <w:t xml:space="preserve">academic environment can </w:t>
      </w:r>
      <w:r w:rsidR="002A5A0B" w:rsidRPr="00014C87">
        <w:rPr>
          <w:sz w:val="30"/>
          <w:szCs w:val="30"/>
          <w:shd w:val="clear" w:color="auto" w:fill="FFFFFF"/>
        </w:rPr>
        <w:t xml:space="preserve">identify </w:t>
      </w:r>
      <w:r w:rsidR="00014E0D" w:rsidRPr="00014C87">
        <w:rPr>
          <w:sz w:val="30"/>
          <w:szCs w:val="30"/>
          <w:shd w:val="clear" w:color="auto" w:fill="FFFFFF"/>
        </w:rPr>
        <w:t xml:space="preserve">approaches </w:t>
      </w:r>
      <w:r w:rsidR="002D453F" w:rsidRPr="00014C87">
        <w:rPr>
          <w:sz w:val="30"/>
          <w:szCs w:val="30"/>
          <w:shd w:val="clear" w:color="auto" w:fill="FFFFFF"/>
        </w:rPr>
        <w:t xml:space="preserve">that produce faster and more effective results. </w:t>
      </w:r>
      <w:r w:rsidR="004B0CC9" w:rsidRPr="00014C87">
        <w:rPr>
          <w:sz w:val="30"/>
          <w:szCs w:val="30"/>
          <w:shd w:val="clear" w:color="auto" w:fill="FFFFFF"/>
        </w:rPr>
        <w:t xml:space="preserve">In the paper, he </w:t>
      </w:r>
      <w:r w:rsidR="003E760D" w:rsidRPr="00014C87">
        <w:rPr>
          <w:sz w:val="30"/>
          <w:szCs w:val="30"/>
          <w:shd w:val="clear" w:color="auto" w:fill="FFFFFF"/>
        </w:rPr>
        <w:t>studies the approach of multiple developers solving the same problem with the use of Markov chains,</w:t>
      </w:r>
      <w:r w:rsidR="0007366A" w:rsidRPr="00014C87">
        <w:rPr>
          <w:sz w:val="30"/>
          <w:szCs w:val="30"/>
          <w:shd w:val="clear" w:color="auto" w:fill="FFFFFF"/>
        </w:rPr>
        <w:t xml:space="preserve"> and focuses particularly on the “</w:t>
      </w:r>
      <w:r w:rsidR="00C36C50" w:rsidRPr="00014C87">
        <w:rPr>
          <w:sz w:val="30"/>
          <w:szCs w:val="30"/>
          <w:shd w:val="clear" w:color="auto" w:fill="FFFFFF"/>
        </w:rPr>
        <w:t>Searcher</w:t>
      </w:r>
      <w:r w:rsidR="0007366A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8D5DEF" w:rsidRPr="00014C87">
        <w:rPr>
          <w:sz w:val="30"/>
          <w:szCs w:val="30"/>
          <w:shd w:val="clear" w:color="auto" w:fill="FFFFFF"/>
        </w:rPr>
        <w:t xml:space="preserve">uses structured navigation through the source code </w:t>
      </w:r>
      <w:r w:rsidR="0025779B" w:rsidRPr="00014C87">
        <w:rPr>
          <w:sz w:val="30"/>
          <w:szCs w:val="30"/>
          <w:shd w:val="clear" w:color="auto" w:fill="FFFFFF"/>
        </w:rPr>
        <w:t>through referencing) and the “</w:t>
      </w:r>
      <w:r w:rsidR="00C36C50" w:rsidRPr="00014C87">
        <w:rPr>
          <w:sz w:val="30"/>
          <w:szCs w:val="30"/>
          <w:shd w:val="clear" w:color="auto" w:fill="FFFFFF"/>
        </w:rPr>
        <w:t>Browser</w:t>
      </w:r>
      <w:r w:rsidR="0025779B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F10BCF" w:rsidRPr="00014C87">
        <w:rPr>
          <w:sz w:val="30"/>
          <w:szCs w:val="30"/>
          <w:shd w:val="clear" w:color="auto" w:fill="FFFFFF"/>
        </w:rPr>
        <w:t>uses unstructured navigation through the source code), and highlights th</w:t>
      </w:r>
      <w:r w:rsidR="00951839" w:rsidRPr="00014C87">
        <w:rPr>
          <w:sz w:val="30"/>
          <w:szCs w:val="30"/>
          <w:shd w:val="clear" w:color="auto" w:fill="FFFFFF"/>
        </w:rPr>
        <w:t xml:space="preserve">at the lack of </w:t>
      </w:r>
      <w:r w:rsidR="00C36C50" w:rsidRPr="00014C87">
        <w:rPr>
          <w:sz w:val="30"/>
          <w:szCs w:val="30"/>
          <w:shd w:val="clear" w:color="auto" w:fill="FFFFFF"/>
        </w:rPr>
        <w:t xml:space="preserve">repeated tasks in the Searcher’s approach and </w:t>
      </w:r>
      <w:r w:rsidR="005117BE" w:rsidRPr="00014C87">
        <w:rPr>
          <w:sz w:val="30"/>
          <w:szCs w:val="30"/>
          <w:shd w:val="clear" w:color="auto" w:fill="FFFFFF"/>
        </w:rPr>
        <w:t xml:space="preserve">the fact that the same result could be produced in less steps shows a clear benefit over the Browser’s approach. </w:t>
      </w:r>
      <w:r w:rsidR="000F13AB" w:rsidRPr="00014C87">
        <w:rPr>
          <w:sz w:val="30"/>
          <w:szCs w:val="30"/>
          <w:shd w:val="clear" w:color="auto" w:fill="FFFFFF"/>
        </w:rPr>
        <w:t xml:space="preserve">I believe that this shows a potential solution path to the </w:t>
      </w:r>
      <w:r w:rsidR="00F05DFA" w:rsidRPr="00014C87">
        <w:rPr>
          <w:sz w:val="30"/>
          <w:szCs w:val="30"/>
          <w:shd w:val="clear" w:color="auto" w:fill="FFFFFF"/>
        </w:rPr>
        <w:t xml:space="preserve">privacy scope issue highlighted above, in that </w:t>
      </w:r>
      <w:r w:rsidR="006C084C" w:rsidRPr="00014C87">
        <w:rPr>
          <w:sz w:val="30"/>
          <w:szCs w:val="30"/>
          <w:shd w:val="clear" w:color="auto" w:fill="FFFFFF"/>
        </w:rPr>
        <w:t xml:space="preserve">a controlled experimental environment with </w:t>
      </w:r>
      <w:r w:rsidR="00157246" w:rsidRPr="00014C87">
        <w:rPr>
          <w:sz w:val="30"/>
          <w:szCs w:val="30"/>
          <w:shd w:val="clear" w:color="auto" w:fill="FFFFFF"/>
        </w:rPr>
        <w:t xml:space="preserve">much higher scrutiny may produce more useful </w:t>
      </w:r>
      <w:r w:rsidR="009A0817" w:rsidRPr="00014C87">
        <w:rPr>
          <w:sz w:val="30"/>
          <w:szCs w:val="30"/>
          <w:shd w:val="clear" w:color="auto" w:fill="FFFFFF"/>
        </w:rPr>
        <w:t xml:space="preserve">evidence of </w:t>
      </w:r>
      <w:r w:rsidR="008E7F40" w:rsidRPr="00014C87">
        <w:rPr>
          <w:sz w:val="30"/>
          <w:szCs w:val="30"/>
          <w:shd w:val="clear" w:color="auto" w:fill="FFFFFF"/>
        </w:rPr>
        <w:t xml:space="preserve">the benefits of habitual changes than a catch-all </w:t>
      </w:r>
      <w:r w:rsidR="00D06F06" w:rsidRPr="00014C87">
        <w:rPr>
          <w:sz w:val="30"/>
          <w:szCs w:val="30"/>
          <w:shd w:val="clear" w:color="auto" w:fill="FFFFFF"/>
        </w:rPr>
        <w:t xml:space="preserve">data </w:t>
      </w:r>
      <w:r w:rsidR="008E7F40" w:rsidRPr="00014C87">
        <w:rPr>
          <w:sz w:val="30"/>
          <w:szCs w:val="30"/>
          <w:shd w:val="clear" w:color="auto" w:fill="FFFFFF"/>
        </w:rPr>
        <w:t xml:space="preserve">vacuum </w:t>
      </w:r>
      <w:r w:rsidR="00D06F06" w:rsidRPr="00014C87">
        <w:rPr>
          <w:sz w:val="30"/>
          <w:szCs w:val="30"/>
          <w:shd w:val="clear" w:color="auto" w:fill="FFFFFF"/>
        </w:rPr>
        <w:t>approach</w:t>
      </w:r>
      <w:r w:rsidR="004E33EF" w:rsidRPr="00014C87">
        <w:rPr>
          <w:sz w:val="30"/>
          <w:szCs w:val="30"/>
          <w:shd w:val="clear" w:color="auto" w:fill="FFFFFF"/>
        </w:rPr>
        <w:t xml:space="preserve"> in a regular work environment</w:t>
      </w:r>
      <w:r w:rsidR="00D06F06" w:rsidRPr="00014C87">
        <w:rPr>
          <w:sz w:val="30"/>
          <w:szCs w:val="30"/>
          <w:shd w:val="clear" w:color="auto" w:fill="FFFFFF"/>
        </w:rPr>
        <w:t>.</w:t>
      </w:r>
      <w:r w:rsidR="00735342" w:rsidRPr="00014C87">
        <w:rPr>
          <w:sz w:val="30"/>
          <w:szCs w:val="30"/>
          <w:shd w:val="clear" w:color="auto" w:fill="FFFFFF"/>
        </w:rPr>
        <w:t xml:space="preserve"> </w:t>
      </w:r>
      <w:r w:rsidR="00735342" w:rsidRPr="00014C87">
        <w:rPr>
          <w:sz w:val="30"/>
          <w:szCs w:val="30"/>
          <w:shd w:val="clear" w:color="auto" w:fill="FFFFFF"/>
        </w:rPr>
        <w:lastRenderedPageBreak/>
        <w:t>However</w:t>
      </w:r>
      <w:r w:rsidR="00EE1D31" w:rsidRPr="00014C87">
        <w:rPr>
          <w:sz w:val="30"/>
          <w:szCs w:val="30"/>
          <w:shd w:val="clear" w:color="auto" w:fill="FFFFFF"/>
        </w:rPr>
        <w:t>,</w:t>
      </w:r>
      <w:r w:rsidR="00735342" w:rsidRPr="00014C87">
        <w:rPr>
          <w:sz w:val="30"/>
          <w:szCs w:val="30"/>
          <w:shd w:val="clear" w:color="auto" w:fill="FFFFFF"/>
        </w:rPr>
        <w:t xml:space="preserve"> this </w:t>
      </w:r>
      <w:r w:rsidR="00EE1D31" w:rsidRPr="00014C87">
        <w:rPr>
          <w:sz w:val="30"/>
          <w:szCs w:val="30"/>
          <w:shd w:val="clear" w:color="auto" w:fill="FFFFFF"/>
        </w:rPr>
        <w:t xml:space="preserve">approach in a workplace environment </w:t>
      </w:r>
      <w:r w:rsidR="00735342" w:rsidRPr="00014C87">
        <w:rPr>
          <w:sz w:val="30"/>
          <w:szCs w:val="30"/>
          <w:shd w:val="clear" w:color="auto" w:fill="FFFFFF"/>
        </w:rPr>
        <w:t xml:space="preserve">has two significant issues, as highlighted earlier by Fenton </w:t>
      </w:r>
      <w:sdt>
        <w:sdtPr>
          <w:rPr>
            <w:sz w:val="30"/>
            <w:szCs w:val="30"/>
            <w:shd w:val="clear" w:color="auto" w:fill="FFFFFF"/>
          </w:rPr>
          <w:id w:val="329877674"/>
          <w:citation/>
        </w:sdtPr>
        <w:sdtEndPr/>
        <w:sdtContent>
          <w:r w:rsidR="0073534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35342" w:rsidRPr="00014C87">
            <w:rPr>
              <w:sz w:val="30"/>
              <w:szCs w:val="30"/>
              <w:shd w:val="clear" w:color="auto" w:fill="FFFFFF"/>
            </w:rPr>
            <w:instrText xml:space="preserve"> CITATION Nor99 \l 1033 </w:instrTex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35342" w:rsidRPr="00014C87">
        <w:rPr>
          <w:sz w:val="30"/>
          <w:szCs w:val="30"/>
          <w:shd w:val="clear" w:color="auto" w:fill="FFFFFF"/>
        </w:rPr>
        <w:t xml:space="preserve"> in respect </w:t>
      </w:r>
      <w:r w:rsidR="00CA3CA7" w:rsidRPr="00014C87">
        <w:rPr>
          <w:sz w:val="30"/>
          <w:szCs w:val="30"/>
          <w:shd w:val="clear" w:color="auto" w:fill="FFFFFF"/>
        </w:rPr>
        <w:t xml:space="preserve">to the overhead this may produce in software development, with </w:t>
      </w:r>
      <w:r w:rsidR="00EE1D31" w:rsidRPr="00014C87">
        <w:rPr>
          <w:sz w:val="30"/>
          <w:szCs w:val="30"/>
          <w:shd w:val="clear" w:color="auto" w:fill="FFFFFF"/>
        </w:rPr>
        <w:t xml:space="preserve">measurement </w:t>
      </w:r>
      <w:r w:rsidR="000E164C" w:rsidRPr="00014C87">
        <w:rPr>
          <w:sz w:val="30"/>
          <w:szCs w:val="30"/>
          <w:shd w:val="clear" w:color="auto" w:fill="FFFFFF"/>
        </w:rPr>
        <w:t xml:space="preserve">overhead </w:t>
      </w:r>
      <w:r w:rsidR="00EE1D31" w:rsidRPr="00014C87">
        <w:rPr>
          <w:sz w:val="30"/>
          <w:szCs w:val="30"/>
          <w:shd w:val="clear" w:color="auto" w:fill="FFFFFF"/>
        </w:rPr>
        <w:t xml:space="preserve">often being the first </w:t>
      </w:r>
      <w:r w:rsidR="000E164C" w:rsidRPr="00014C87">
        <w:rPr>
          <w:sz w:val="30"/>
          <w:szCs w:val="30"/>
          <w:shd w:val="clear" w:color="auto" w:fill="FFFFFF"/>
        </w:rPr>
        <w:t xml:space="preserve">things to suffer in the face of a deadline, and the </w:t>
      </w:r>
      <w:r w:rsidR="00286980" w:rsidRPr="00014C87">
        <w:rPr>
          <w:sz w:val="30"/>
          <w:szCs w:val="30"/>
          <w:shd w:val="clear" w:color="auto" w:fill="FFFFFF"/>
        </w:rPr>
        <w:t xml:space="preserve">wall between academic research and industry application. </w:t>
      </w:r>
    </w:p>
    <w:p w14:paraId="51238C25" w14:textId="0123D1CB" w:rsidR="00BB3AA4" w:rsidRPr="00014C87" w:rsidRDefault="00BB3A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6340554" w14:textId="63E02B88" w:rsidR="00DE7039" w:rsidRPr="00014C87" w:rsidRDefault="0058130E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Returning to</w:t>
      </w:r>
      <w:r w:rsidR="00444B77" w:rsidRPr="00014C87">
        <w:rPr>
          <w:sz w:val="30"/>
          <w:szCs w:val="30"/>
          <w:shd w:val="clear" w:color="auto" w:fill="FFFFFF"/>
        </w:rPr>
        <w:t xml:space="preserve"> the discussion of</w:t>
      </w:r>
      <w:r w:rsidRPr="00014C87">
        <w:rPr>
          <w:sz w:val="30"/>
          <w:szCs w:val="30"/>
          <w:shd w:val="clear" w:color="auto" w:fill="FFFFFF"/>
        </w:rPr>
        <w:t xml:space="preserve"> algorithms used for software analytics, </w:t>
      </w:r>
      <w:r w:rsidR="00E342FB" w:rsidRPr="00014C87">
        <w:rPr>
          <w:sz w:val="30"/>
          <w:szCs w:val="30"/>
          <w:shd w:val="clear" w:color="auto" w:fill="FFFFFF"/>
        </w:rPr>
        <w:t xml:space="preserve">Code Churn </w:t>
      </w:r>
      <w:r w:rsidRPr="00014C87">
        <w:rPr>
          <w:sz w:val="30"/>
          <w:szCs w:val="30"/>
          <w:shd w:val="clear" w:color="auto" w:fill="FFFFFF"/>
        </w:rPr>
        <w:t xml:space="preserve">is the </w:t>
      </w:r>
      <w:r w:rsidR="00217D1C" w:rsidRPr="00014C87">
        <w:rPr>
          <w:sz w:val="30"/>
          <w:szCs w:val="30"/>
          <w:shd w:val="clear" w:color="auto" w:fill="FFFFFF"/>
        </w:rPr>
        <w:t xml:space="preserve">rewriting of code </w:t>
      </w:r>
      <w:r w:rsidR="00226B20" w:rsidRPr="00014C87">
        <w:rPr>
          <w:sz w:val="30"/>
          <w:szCs w:val="30"/>
          <w:shd w:val="clear" w:color="auto" w:fill="FFFFFF"/>
        </w:rPr>
        <w:t>that has already been committed</w:t>
      </w:r>
      <w:r w:rsidR="00444B77" w:rsidRPr="00014C87">
        <w:rPr>
          <w:sz w:val="30"/>
          <w:szCs w:val="30"/>
          <w:shd w:val="clear" w:color="auto" w:fill="FFFFFF"/>
        </w:rPr>
        <w:t xml:space="preserve">, typically within a short </w:t>
      </w:r>
      <w:r w:rsidR="00616273" w:rsidRPr="00014C87">
        <w:rPr>
          <w:sz w:val="30"/>
          <w:szCs w:val="30"/>
          <w:shd w:val="clear" w:color="auto" w:fill="FFFFFF"/>
        </w:rPr>
        <w:t>time span</w:t>
      </w:r>
      <w:r w:rsidR="00444B77" w:rsidRPr="00014C87">
        <w:rPr>
          <w:sz w:val="30"/>
          <w:szCs w:val="30"/>
          <w:shd w:val="clear" w:color="auto" w:fill="FFFFFF"/>
        </w:rPr>
        <w:t xml:space="preserve">. </w:t>
      </w:r>
      <w:r w:rsidR="00616273" w:rsidRPr="00014C87">
        <w:rPr>
          <w:sz w:val="30"/>
          <w:szCs w:val="30"/>
          <w:shd w:val="clear" w:color="auto" w:fill="FFFFFF"/>
        </w:rPr>
        <w:t xml:space="preserve">It is a natural part of software development, </w:t>
      </w:r>
      <w:r w:rsidR="001E7BEA" w:rsidRPr="00014C87">
        <w:rPr>
          <w:sz w:val="30"/>
          <w:szCs w:val="30"/>
          <w:shd w:val="clear" w:color="auto" w:fill="FFFFFF"/>
        </w:rPr>
        <w:t xml:space="preserve">as it </w:t>
      </w:r>
      <w:r w:rsidR="004B0EC2" w:rsidRPr="00014C87">
        <w:rPr>
          <w:sz w:val="30"/>
          <w:szCs w:val="30"/>
          <w:shd w:val="clear" w:color="auto" w:fill="FFFFFF"/>
        </w:rPr>
        <w:t xml:space="preserve">is mostly concerned with prototyping </w:t>
      </w:r>
      <w:r w:rsidR="00F34AC2" w:rsidRPr="00014C87">
        <w:rPr>
          <w:sz w:val="30"/>
          <w:szCs w:val="30"/>
          <w:shd w:val="clear" w:color="auto" w:fill="FFFFFF"/>
        </w:rPr>
        <w:t xml:space="preserve">solutions, experimenting with different </w:t>
      </w:r>
      <w:r w:rsidR="002156E9" w:rsidRPr="00014C87">
        <w:rPr>
          <w:sz w:val="30"/>
          <w:szCs w:val="30"/>
          <w:shd w:val="clear" w:color="auto" w:fill="FFFFFF"/>
        </w:rPr>
        <w:t xml:space="preserve">implementations, and it common in the early stages of development. </w:t>
      </w:r>
      <w:r w:rsidR="00940C63" w:rsidRPr="00014C87">
        <w:rPr>
          <w:sz w:val="30"/>
          <w:szCs w:val="30"/>
          <w:shd w:val="clear" w:color="auto" w:fill="FFFFFF"/>
        </w:rPr>
        <w:t>It</w:t>
      </w:r>
      <w:r w:rsidR="00B22A76" w:rsidRPr="00014C87">
        <w:rPr>
          <w:sz w:val="30"/>
          <w:szCs w:val="30"/>
          <w:shd w:val="clear" w:color="auto" w:fill="FFFFFF"/>
        </w:rPr>
        <w:t xml:space="preserve"> is not a bad quality, and a healthy level can denote that the project is progressing </w:t>
      </w:r>
      <w:r w:rsidR="00940C63" w:rsidRPr="00014C87">
        <w:rPr>
          <w:sz w:val="30"/>
          <w:szCs w:val="30"/>
          <w:shd w:val="clear" w:color="auto" w:fill="FFFFFF"/>
        </w:rPr>
        <w:t xml:space="preserve">smoothly. However, code churn can be a major bottleneck when </w:t>
      </w:r>
      <w:r w:rsidR="00667C48" w:rsidRPr="00014C87">
        <w:rPr>
          <w:sz w:val="30"/>
          <w:szCs w:val="30"/>
          <w:shd w:val="clear" w:color="auto" w:fill="FFFFFF"/>
        </w:rPr>
        <w:t>its primary causes are code perfectionism (in cases where it adds little additional value to the project)</w:t>
      </w:r>
      <w:r w:rsidR="005D4582" w:rsidRPr="00014C87">
        <w:rPr>
          <w:sz w:val="30"/>
          <w:szCs w:val="30"/>
          <w:shd w:val="clear" w:color="auto" w:fill="FFFFFF"/>
        </w:rPr>
        <w:t xml:space="preserve"> and</w:t>
      </w:r>
      <w:r w:rsidR="00473F6A" w:rsidRPr="00014C87">
        <w:rPr>
          <w:sz w:val="30"/>
          <w:szCs w:val="30"/>
          <w:shd w:val="clear" w:color="auto" w:fill="FFFFFF"/>
        </w:rPr>
        <w:t xml:space="preserve"> in parts of the project that are already suitable for production</w:t>
      </w:r>
      <w:r w:rsidR="005D4582" w:rsidRPr="00014C87">
        <w:rPr>
          <w:sz w:val="30"/>
          <w:szCs w:val="30"/>
          <w:shd w:val="clear" w:color="auto" w:fill="FFFFFF"/>
        </w:rPr>
        <w:t>.</w:t>
      </w:r>
      <w:r w:rsidR="00FF4AA8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63685536"/>
          <w:citation/>
        </w:sdtPr>
        <w:sdtEndPr/>
        <w:sdtContent>
          <w:r w:rsidR="00FF4AA8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4AA8" w:rsidRPr="00014C87">
            <w:rPr>
              <w:sz w:val="30"/>
              <w:szCs w:val="30"/>
              <w:shd w:val="clear" w:color="auto" w:fill="FFFFFF"/>
            </w:rPr>
            <w:instrText xml:space="preserve"> CITATION Plu20 \l 1033 </w:instrTex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4AA8" w:rsidRPr="00014C87">
        <w:rPr>
          <w:sz w:val="30"/>
          <w:szCs w:val="30"/>
          <w:shd w:val="clear" w:color="auto" w:fill="FFFFFF"/>
        </w:rPr>
        <w:t xml:space="preserve">. It is important to </w:t>
      </w:r>
      <w:r w:rsidR="008E4EE7" w:rsidRPr="00014C87">
        <w:rPr>
          <w:sz w:val="30"/>
          <w:szCs w:val="30"/>
          <w:shd w:val="clear" w:color="auto" w:fill="FFFFFF"/>
        </w:rPr>
        <w:t xml:space="preserve">align code churn with real-world </w:t>
      </w:r>
      <w:r w:rsidR="00AC794A" w:rsidRPr="00014C87">
        <w:rPr>
          <w:sz w:val="30"/>
          <w:szCs w:val="30"/>
          <w:shd w:val="clear" w:color="auto" w:fill="FFFFFF"/>
        </w:rPr>
        <w:t>situations affecting the project</w:t>
      </w:r>
      <w:r w:rsidR="00121376" w:rsidRPr="00014C87">
        <w:rPr>
          <w:sz w:val="30"/>
          <w:szCs w:val="30"/>
          <w:shd w:val="clear" w:color="auto" w:fill="FFFFFF"/>
        </w:rPr>
        <w:t xml:space="preserve"> and the </w:t>
      </w:r>
      <w:r w:rsidR="001D310A" w:rsidRPr="00014C87">
        <w:rPr>
          <w:sz w:val="30"/>
          <w:szCs w:val="30"/>
          <w:shd w:val="clear" w:color="auto" w:fill="FFFFFF"/>
        </w:rPr>
        <w:t>point in the project’s lifecycle</w:t>
      </w:r>
      <w:r w:rsidR="00AC794A" w:rsidRPr="00014C87">
        <w:rPr>
          <w:sz w:val="30"/>
          <w:szCs w:val="30"/>
          <w:shd w:val="clear" w:color="auto" w:fill="FFFFFF"/>
        </w:rPr>
        <w:t xml:space="preserve">, as it can be hard to interpret a code churn </w:t>
      </w:r>
      <w:r w:rsidR="00121376" w:rsidRPr="00014C87">
        <w:rPr>
          <w:sz w:val="30"/>
          <w:szCs w:val="30"/>
          <w:shd w:val="clear" w:color="auto" w:fill="FFFFFF"/>
        </w:rPr>
        <w:t xml:space="preserve">statistic if it is in isolation. For example, in the case that a project </w:t>
      </w:r>
      <w:r w:rsidR="001D310A" w:rsidRPr="00014C87">
        <w:rPr>
          <w:sz w:val="30"/>
          <w:szCs w:val="30"/>
          <w:shd w:val="clear" w:color="auto" w:fill="FFFFFF"/>
        </w:rPr>
        <w:t xml:space="preserve">specification wasn’t met </w:t>
      </w:r>
      <w:r w:rsidR="00306480" w:rsidRPr="00014C87">
        <w:rPr>
          <w:sz w:val="30"/>
          <w:szCs w:val="30"/>
          <w:shd w:val="clear" w:color="auto" w:fill="FFFFFF"/>
        </w:rPr>
        <w:t xml:space="preserve">and is pointed out by a client, it is likely that there will be an uptick in the code churn as a result, </w:t>
      </w:r>
      <w:r w:rsidR="00424D5E" w:rsidRPr="00014C87">
        <w:rPr>
          <w:sz w:val="30"/>
          <w:szCs w:val="30"/>
          <w:shd w:val="clear" w:color="auto" w:fill="FFFFFF"/>
        </w:rPr>
        <w:t xml:space="preserve">which is not a concerning issue. It can be used effectively to determine where </w:t>
      </w:r>
      <w:r w:rsidR="00360833" w:rsidRPr="00014C87">
        <w:rPr>
          <w:sz w:val="30"/>
          <w:szCs w:val="30"/>
          <w:shd w:val="clear" w:color="auto" w:fill="FFFFFF"/>
        </w:rPr>
        <w:t>requirements are not clear</w:t>
      </w:r>
      <w:r w:rsidR="004209CC" w:rsidRPr="00014C87">
        <w:rPr>
          <w:sz w:val="30"/>
          <w:szCs w:val="30"/>
          <w:shd w:val="clear" w:color="auto" w:fill="FFFFFF"/>
        </w:rPr>
        <w:t xml:space="preserve"> and </w:t>
      </w:r>
      <w:r w:rsidR="00360833" w:rsidRPr="00014C87">
        <w:rPr>
          <w:sz w:val="30"/>
          <w:szCs w:val="30"/>
          <w:shd w:val="clear" w:color="auto" w:fill="FFFFFF"/>
        </w:rPr>
        <w:t>can be used to identify developer burnout</w:t>
      </w:r>
      <w:r w:rsidR="004209CC" w:rsidRPr="00014C87">
        <w:rPr>
          <w:sz w:val="30"/>
          <w:szCs w:val="30"/>
          <w:shd w:val="clear" w:color="auto" w:fill="FFFFFF"/>
        </w:rPr>
        <w:t xml:space="preserve">. </w:t>
      </w:r>
      <w:r w:rsidR="000F6432" w:rsidRPr="00014C87">
        <w:rPr>
          <w:sz w:val="30"/>
          <w:szCs w:val="30"/>
          <w:shd w:val="clear" w:color="auto" w:fill="FFFFFF"/>
        </w:rPr>
        <w:t>Code churn is a fundamentally straightforward measurement</w:t>
      </w:r>
      <w:r w:rsidR="000D6DB1" w:rsidRPr="00014C87">
        <w:rPr>
          <w:sz w:val="30"/>
          <w:szCs w:val="30"/>
          <w:shd w:val="clear" w:color="auto" w:fill="FFFFFF"/>
        </w:rPr>
        <w:t xml:space="preserve">, as it keeps a record over a span of </w:t>
      </w:r>
      <w:r w:rsidR="00145E96" w:rsidRPr="00014C87">
        <w:rPr>
          <w:sz w:val="30"/>
          <w:szCs w:val="30"/>
          <w:shd w:val="clear" w:color="auto" w:fill="FFFFFF"/>
        </w:rPr>
        <w:t xml:space="preserve">(let’s say) three weeks of commits, measures blocks that have been modified and not modified, </w:t>
      </w:r>
      <w:r w:rsidR="00AB54CD" w:rsidRPr="00014C87">
        <w:rPr>
          <w:sz w:val="30"/>
          <w:szCs w:val="30"/>
          <w:shd w:val="clear" w:color="auto" w:fill="FFFFFF"/>
        </w:rPr>
        <w:t xml:space="preserve">and lines that have been added, deleted and </w:t>
      </w:r>
      <w:r w:rsidR="006F4747" w:rsidRPr="00014C87">
        <w:rPr>
          <w:sz w:val="30"/>
          <w:szCs w:val="30"/>
          <w:shd w:val="clear" w:color="auto" w:fill="FFFFFF"/>
        </w:rPr>
        <w:t xml:space="preserve">modified within files of the project. </w:t>
      </w:r>
      <w:r w:rsidR="00B9218C" w:rsidRPr="00014C87">
        <w:rPr>
          <w:sz w:val="30"/>
          <w:szCs w:val="30"/>
          <w:shd w:val="clear" w:color="auto" w:fill="FFFFFF"/>
        </w:rPr>
        <w:t xml:space="preserve">Lines deleted and lines modified are of </w:t>
      </w:r>
      <w:r w:rsidR="000E44ED" w:rsidRPr="00014C87">
        <w:rPr>
          <w:sz w:val="30"/>
          <w:szCs w:val="30"/>
          <w:shd w:val="clear" w:color="auto" w:fill="FFFFFF"/>
        </w:rPr>
        <w:t>interest</w:t>
      </w:r>
      <w:r w:rsidR="00B9218C" w:rsidRPr="00014C87">
        <w:rPr>
          <w:sz w:val="30"/>
          <w:szCs w:val="30"/>
          <w:shd w:val="clear" w:color="auto" w:fill="FFFFFF"/>
        </w:rPr>
        <w:t xml:space="preserve"> </w:t>
      </w:r>
      <w:r w:rsidR="00131D17" w:rsidRPr="00014C87">
        <w:rPr>
          <w:sz w:val="30"/>
          <w:szCs w:val="30"/>
          <w:shd w:val="clear" w:color="auto" w:fill="FFFFFF"/>
        </w:rPr>
        <w:t xml:space="preserve">and can be compared with lines added to see if the project is </w:t>
      </w:r>
      <w:r w:rsidR="001E5816" w:rsidRPr="00014C87">
        <w:rPr>
          <w:sz w:val="30"/>
          <w:szCs w:val="30"/>
          <w:shd w:val="clear" w:color="auto" w:fill="FFFFFF"/>
        </w:rPr>
        <w:t xml:space="preserve">progressing or stagnating. Visual Studio Team Foundation Server </w:t>
      </w:r>
      <w:sdt>
        <w:sdtPr>
          <w:rPr>
            <w:sz w:val="30"/>
            <w:szCs w:val="30"/>
            <w:shd w:val="clear" w:color="auto" w:fill="FFFFFF"/>
          </w:rPr>
          <w:id w:val="1360628551"/>
          <w:citation/>
        </w:sdtPr>
        <w:sdtEndPr/>
        <w:sdtContent>
          <w:r w:rsidR="001E581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1E5816" w:rsidRPr="00014C87">
            <w:rPr>
              <w:sz w:val="30"/>
              <w:szCs w:val="30"/>
              <w:shd w:val="clear" w:color="auto" w:fill="FFFFFF"/>
            </w:rPr>
            <w:instrText xml:space="preserve"> CITATION Mic17 \l 1033 </w:instrTex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(Microsoft, 2017)</w: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1E5816" w:rsidRPr="00014C87">
        <w:rPr>
          <w:sz w:val="30"/>
          <w:szCs w:val="30"/>
          <w:shd w:val="clear" w:color="auto" w:fill="FFFFFF"/>
        </w:rPr>
        <w:t xml:space="preserve"> measures </w:t>
      </w:r>
      <w:r w:rsidR="00EB2F79" w:rsidRPr="00014C87">
        <w:rPr>
          <w:sz w:val="30"/>
          <w:szCs w:val="30"/>
          <w:shd w:val="clear" w:color="auto" w:fill="FFFFFF"/>
        </w:rPr>
        <w:t xml:space="preserve">total </w:t>
      </w:r>
      <w:r w:rsidR="001E5816" w:rsidRPr="00014C87">
        <w:rPr>
          <w:sz w:val="30"/>
          <w:szCs w:val="30"/>
          <w:shd w:val="clear" w:color="auto" w:fill="FFFFFF"/>
        </w:rPr>
        <w:t>churn as</w:t>
      </w:r>
      <w:r w:rsidR="00EB2F79" w:rsidRPr="00014C87">
        <w:rPr>
          <w:sz w:val="30"/>
          <w:szCs w:val="30"/>
          <w:shd w:val="clear" w:color="auto" w:fill="FFFFFF"/>
        </w:rPr>
        <w:t xml:space="preserve"> [Lines Added] + [Lines Deleted] + [Lines Modified]</w:t>
      </w:r>
      <w:r w:rsidR="00014C87" w:rsidRPr="00014C87">
        <w:rPr>
          <w:sz w:val="30"/>
          <w:szCs w:val="30"/>
          <w:shd w:val="clear" w:color="auto" w:fill="FFFFFF"/>
        </w:rPr>
        <w:t xml:space="preserve">. </w:t>
      </w:r>
    </w:p>
    <w:p w14:paraId="377CEA4B" w14:textId="77777777" w:rsidR="001E7BEA" w:rsidRPr="00014C87" w:rsidRDefault="001E7BE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A44DD99" w14:textId="56DD0A57" w:rsidR="00BB3AA4" w:rsidRDefault="00DC2E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 xml:space="preserve">Pluralsight Flow is a </w:t>
      </w:r>
      <w:r w:rsidR="00E42161" w:rsidRPr="00014C87">
        <w:rPr>
          <w:sz w:val="30"/>
          <w:szCs w:val="30"/>
          <w:shd w:val="clear" w:color="auto" w:fill="FFFFFF"/>
        </w:rPr>
        <w:t xml:space="preserve">more modern equivalent to Hackystat. </w:t>
      </w:r>
      <w:r w:rsidR="00435590" w:rsidRPr="00014C87">
        <w:rPr>
          <w:sz w:val="30"/>
          <w:szCs w:val="30"/>
          <w:shd w:val="clear" w:color="auto" w:fill="FFFFFF"/>
        </w:rPr>
        <w:t xml:space="preserve">It focuses primarily on project Git repositories as opposed to plug-in </w:t>
      </w:r>
      <w:r w:rsidR="00A86E76" w:rsidRPr="00014C87">
        <w:rPr>
          <w:sz w:val="30"/>
          <w:szCs w:val="30"/>
          <w:shd w:val="clear" w:color="auto" w:fill="FFFFFF"/>
        </w:rPr>
        <w:t>software for its analytics</w:t>
      </w:r>
      <w:r w:rsidR="004F24C5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1765908646"/>
          <w:citation/>
        </w:sdtPr>
        <w:sdtEndPr/>
        <w:sdtContent>
          <w:r w:rsidR="004F24C5">
            <w:rPr>
              <w:sz w:val="30"/>
              <w:szCs w:val="30"/>
              <w:shd w:val="clear" w:color="auto" w:fill="FFFFFF"/>
            </w:rPr>
            <w:fldChar w:fldCharType="begin"/>
          </w:r>
          <w:r w:rsidR="004F24C5">
            <w:rPr>
              <w:sz w:val="30"/>
              <w:szCs w:val="30"/>
              <w:shd w:val="clear" w:color="auto" w:fill="FFFFFF"/>
            </w:rPr>
            <w:instrText xml:space="preserve"> CITATION Plu201 \l 1033 </w:instrText>
          </w:r>
          <w:r w:rsidR="004F24C5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4F24C5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86E76" w:rsidRPr="00014C87">
        <w:rPr>
          <w:sz w:val="30"/>
          <w:szCs w:val="30"/>
          <w:shd w:val="clear" w:color="auto" w:fill="FFFFFF"/>
        </w:rPr>
        <w:t xml:space="preserve">. </w:t>
      </w:r>
      <w:r w:rsidR="00E37147">
        <w:rPr>
          <w:sz w:val="30"/>
          <w:szCs w:val="30"/>
          <w:shd w:val="clear" w:color="auto" w:fill="FFFFFF"/>
        </w:rPr>
        <w:t>It provides three levels of metrics:</w:t>
      </w:r>
    </w:p>
    <w:p w14:paraId="2F38A4A1" w14:textId="58E7ECBE" w:rsidR="00E37147" w:rsidRDefault="00E37147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Quarterly and annual trends</w:t>
      </w:r>
      <w:r w:rsidR="0072255D">
        <w:rPr>
          <w:sz w:val="30"/>
          <w:szCs w:val="30"/>
          <w:shd w:val="clear" w:color="auto" w:fill="FFFFFF"/>
        </w:rPr>
        <w:t xml:space="preserve"> (at all levels of the organization)</w:t>
      </w:r>
    </w:p>
    <w:p w14:paraId="54720EA3" w14:textId="0C040E33" w:rsidR="0072255D" w:rsidRDefault="0072255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Remote Meetings and Scrum Meetings</w:t>
      </w:r>
      <w:r w:rsidR="003B226A">
        <w:rPr>
          <w:sz w:val="30"/>
          <w:szCs w:val="30"/>
          <w:shd w:val="clear" w:color="auto" w:fill="FFFFFF"/>
        </w:rPr>
        <w:t xml:space="preserve"> – mixing agile development into the analytics</w:t>
      </w:r>
    </w:p>
    <w:p w14:paraId="12A17041" w14:textId="4358AF09" w:rsidR="003B226A" w:rsidRPr="00014C87" w:rsidRDefault="007C417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Granular analysis – team member work patterns across commit, pull requests and ticket activity.</w:t>
      </w:r>
    </w:p>
    <w:p w14:paraId="22D87A95" w14:textId="5EF54060" w:rsidR="00DB4AA1" w:rsidRPr="00014C87" w:rsidRDefault="00004D3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</w:t>
      </w:r>
      <w:r w:rsidR="00F23DDE">
        <w:rPr>
          <w:sz w:val="30"/>
          <w:szCs w:val="30"/>
          <w:shd w:val="clear" w:color="auto" w:fill="FFFFFF"/>
        </w:rPr>
        <w:t xml:space="preserve">lar analysis is calculated on a per-engineer, per-week basis for easy comparisons, with the </w:t>
      </w:r>
      <w:r w:rsidR="00BD6667">
        <w:rPr>
          <w:sz w:val="30"/>
          <w:szCs w:val="30"/>
          <w:shd w:val="clear" w:color="auto" w:fill="FFFFFF"/>
        </w:rPr>
        <w:t xml:space="preserve">primary metrics being commits per day, “impact” (a proprietary metric </w:t>
      </w:r>
      <w:r w:rsidR="00FF0944">
        <w:rPr>
          <w:sz w:val="30"/>
          <w:szCs w:val="30"/>
          <w:shd w:val="clear" w:color="auto" w:fill="FFFFFF"/>
        </w:rPr>
        <w:t>that combines complexity and quantity) and efficiency (</w:t>
      </w:r>
      <w:r w:rsidR="001977C1">
        <w:rPr>
          <w:sz w:val="30"/>
          <w:szCs w:val="30"/>
          <w:shd w:val="clear" w:color="auto" w:fill="FFFFFF"/>
        </w:rPr>
        <w:t xml:space="preserve">percentage of code that is going into production, with a value of about 75% being seen as healthy as 100% efficiency would </w:t>
      </w:r>
      <w:r w:rsidR="009C19FD">
        <w:rPr>
          <w:sz w:val="30"/>
          <w:szCs w:val="30"/>
          <w:shd w:val="clear" w:color="auto" w:fill="FFFFFF"/>
        </w:rPr>
        <w:t>indicate that development is being rushed).</w:t>
      </w:r>
      <w:r w:rsidR="001B1855">
        <w:rPr>
          <w:sz w:val="30"/>
          <w:szCs w:val="30"/>
          <w:shd w:val="clear" w:color="auto" w:fill="FFFFFF"/>
        </w:rPr>
        <w:t xml:space="preserve"> It also consists of views depending on the role played by an employee, for example </w:t>
      </w:r>
      <w:r w:rsidR="002E2950">
        <w:rPr>
          <w:sz w:val="30"/>
          <w:szCs w:val="30"/>
          <w:shd w:val="clear" w:color="auto" w:fill="FFFFFF"/>
        </w:rPr>
        <w:t xml:space="preserve">a Reviewer and Reviewee view, where </w:t>
      </w:r>
      <w:r w:rsidR="002A0B2C">
        <w:rPr>
          <w:sz w:val="30"/>
          <w:szCs w:val="30"/>
          <w:shd w:val="clear" w:color="auto" w:fill="FFFFFF"/>
        </w:rPr>
        <w:t xml:space="preserve">receptiveness to </w:t>
      </w:r>
      <w:r w:rsidR="00306F0D">
        <w:rPr>
          <w:sz w:val="30"/>
          <w:szCs w:val="30"/>
          <w:shd w:val="clear" w:color="auto" w:fill="FFFFFF"/>
        </w:rPr>
        <w:t xml:space="preserve">feedback </w:t>
      </w:r>
      <w:r w:rsidR="002A70F8">
        <w:rPr>
          <w:sz w:val="30"/>
          <w:szCs w:val="30"/>
          <w:shd w:val="clear" w:color="auto" w:fill="FFFFFF"/>
        </w:rPr>
        <w:t xml:space="preserve">is measured, </w:t>
      </w:r>
      <w:r w:rsidR="00A17655">
        <w:rPr>
          <w:sz w:val="30"/>
          <w:szCs w:val="30"/>
          <w:shd w:val="clear" w:color="auto" w:fill="FFFFFF"/>
        </w:rPr>
        <w:t xml:space="preserve">percentage of unreviewed pull requests and contribution to pull request reviews are </w:t>
      </w:r>
      <w:r w:rsidR="00582B5E">
        <w:rPr>
          <w:sz w:val="30"/>
          <w:szCs w:val="30"/>
          <w:shd w:val="clear" w:color="auto" w:fill="FFFFFF"/>
        </w:rPr>
        <w:t>all calculated</w:t>
      </w:r>
      <w:r w:rsidR="00A17655">
        <w:rPr>
          <w:sz w:val="30"/>
          <w:szCs w:val="30"/>
          <w:shd w:val="clear" w:color="auto" w:fill="FFFFFF"/>
        </w:rPr>
        <w:t>.</w:t>
      </w:r>
      <w:r w:rsidR="00687813">
        <w:rPr>
          <w:sz w:val="30"/>
          <w:szCs w:val="30"/>
          <w:shd w:val="clear" w:color="auto" w:fill="FFFFFF"/>
        </w:rPr>
        <w:t xml:space="preserve"> Pull requests can be categorized into </w:t>
      </w:r>
      <w:r w:rsidR="005B77E0">
        <w:rPr>
          <w:sz w:val="30"/>
          <w:szCs w:val="30"/>
          <w:shd w:val="clear" w:color="auto" w:fill="FFFFFF"/>
        </w:rPr>
        <w:t>three categories of importance, i.e. High Activity PRs, Long Running PRs, Unreviewed PRs, which allow the manage</w:t>
      </w:r>
      <w:r w:rsidR="00F7540E">
        <w:rPr>
          <w:sz w:val="30"/>
          <w:szCs w:val="30"/>
          <w:shd w:val="clear" w:color="auto" w:fill="FFFFFF"/>
        </w:rPr>
        <w:t>r to prioritize issues</w:t>
      </w:r>
      <w:r w:rsidR="00D95847">
        <w:rPr>
          <w:sz w:val="30"/>
          <w:szCs w:val="30"/>
          <w:shd w:val="clear" w:color="auto" w:fill="FFFFFF"/>
        </w:rPr>
        <w:t>.</w:t>
      </w:r>
      <w:r w:rsidR="007C1BF3">
        <w:rPr>
          <w:sz w:val="30"/>
          <w:szCs w:val="30"/>
          <w:shd w:val="clear" w:color="auto" w:fill="FFFFFF"/>
        </w:rPr>
        <w:t xml:space="preserve"> </w:t>
      </w:r>
    </w:p>
    <w:p w14:paraId="54DE3881" w14:textId="189C0B77" w:rsidR="00192178" w:rsidRDefault="0019217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6FD5C922" w14:textId="6C8CC7AA" w:rsidR="00C63081" w:rsidRDefault="00285BB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The software</w:t>
      </w:r>
      <w:r w:rsidR="00192178">
        <w:rPr>
          <w:sz w:val="30"/>
          <w:szCs w:val="30"/>
          <w:shd w:val="clear" w:color="auto" w:fill="FFFFFF"/>
        </w:rPr>
        <w:t xml:space="preserve"> allows for </w:t>
      </w:r>
      <w:r w:rsidR="00943905">
        <w:rPr>
          <w:sz w:val="30"/>
          <w:szCs w:val="30"/>
          <w:shd w:val="clear" w:color="auto" w:fill="FFFFFF"/>
        </w:rPr>
        <w:t xml:space="preserve">analysis of each sprint, </w:t>
      </w:r>
      <w:r w:rsidR="003D0CBD">
        <w:rPr>
          <w:sz w:val="30"/>
          <w:szCs w:val="30"/>
          <w:shd w:val="clear" w:color="auto" w:fill="FFFFFF"/>
        </w:rPr>
        <w:t xml:space="preserve">with a focus on Pull Request resolution, which includes time to resolve a pull request, </w:t>
      </w:r>
      <w:r w:rsidR="00CD03F2">
        <w:rPr>
          <w:sz w:val="30"/>
          <w:szCs w:val="30"/>
          <w:shd w:val="clear" w:color="auto" w:fill="FFFFFF"/>
        </w:rPr>
        <w:t>time to first comment, volume of follow</w:t>
      </w:r>
      <w:r w:rsidR="00180024">
        <w:rPr>
          <w:sz w:val="30"/>
          <w:szCs w:val="30"/>
          <w:shd w:val="clear" w:color="auto" w:fill="FFFFFF"/>
        </w:rPr>
        <w:t>-</w:t>
      </w:r>
      <w:r w:rsidR="00CD03F2">
        <w:rPr>
          <w:sz w:val="30"/>
          <w:szCs w:val="30"/>
          <w:shd w:val="clear" w:color="auto" w:fill="FFFFFF"/>
        </w:rPr>
        <w:t xml:space="preserve">on comments, and the impact of the reviewer on the pull request discussion. </w:t>
      </w:r>
      <w:r w:rsidR="00DB3E36">
        <w:rPr>
          <w:sz w:val="30"/>
          <w:szCs w:val="30"/>
          <w:shd w:val="clear" w:color="auto" w:fill="FFFFFF"/>
        </w:rPr>
        <w:t>This would ideall</w:t>
      </w:r>
      <w:r w:rsidR="0060421D">
        <w:rPr>
          <w:sz w:val="30"/>
          <w:szCs w:val="30"/>
          <w:shd w:val="clear" w:color="auto" w:fill="FFFFFF"/>
        </w:rPr>
        <w:t>y</w:t>
      </w:r>
      <w:r w:rsidR="00DB3E36">
        <w:rPr>
          <w:sz w:val="30"/>
          <w:szCs w:val="30"/>
          <w:shd w:val="clear" w:color="auto" w:fill="FFFFFF"/>
        </w:rPr>
        <w:t xml:space="preserve"> create a standard within the company for the timeframe expected for pull request resolution</w:t>
      </w:r>
      <w:r w:rsidR="002A495C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and</w:t>
      </w:r>
      <w:r w:rsidR="00DB3E36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scrutinize outlier PRs.</w:t>
      </w:r>
      <w:r w:rsidR="00AB6710">
        <w:rPr>
          <w:sz w:val="30"/>
          <w:szCs w:val="30"/>
          <w:shd w:val="clear" w:color="auto" w:fill="FFFFFF"/>
        </w:rPr>
        <w:t xml:space="preserve"> This shows how software analytics </w:t>
      </w:r>
      <w:r w:rsidR="00D863AC">
        <w:rPr>
          <w:sz w:val="30"/>
          <w:szCs w:val="30"/>
          <w:shd w:val="clear" w:color="auto" w:fill="FFFFFF"/>
        </w:rPr>
        <w:t xml:space="preserve">can easily be implemented into typical Agile development methods, </w:t>
      </w:r>
      <w:r w:rsidR="0047760B">
        <w:rPr>
          <w:sz w:val="30"/>
          <w:szCs w:val="30"/>
          <w:shd w:val="clear" w:color="auto" w:fill="FFFFFF"/>
        </w:rPr>
        <w:t xml:space="preserve">as it readily improves feedback </w:t>
      </w:r>
      <w:r w:rsidR="004F69B8">
        <w:rPr>
          <w:sz w:val="30"/>
          <w:szCs w:val="30"/>
          <w:shd w:val="clear" w:color="auto" w:fill="FFFFFF"/>
        </w:rPr>
        <w:t>for Scrum meetings.</w:t>
      </w:r>
      <w:r w:rsidR="00C45D8B">
        <w:rPr>
          <w:sz w:val="30"/>
          <w:szCs w:val="30"/>
          <w:shd w:val="clear" w:color="auto" w:fill="FFFFFF"/>
        </w:rPr>
        <w:t xml:space="preserve"> </w:t>
      </w:r>
      <w:r w:rsidR="008B3781">
        <w:rPr>
          <w:sz w:val="30"/>
          <w:szCs w:val="30"/>
          <w:shd w:val="clear" w:color="auto" w:fill="FFFFFF"/>
        </w:rPr>
        <w:t xml:space="preserve">The dynamic between reviewers within the company can also be produce, which highlights the </w:t>
      </w:r>
      <w:r w:rsidR="009C6074">
        <w:rPr>
          <w:sz w:val="30"/>
          <w:szCs w:val="30"/>
          <w:shd w:val="clear" w:color="auto" w:fill="FFFFFF"/>
        </w:rPr>
        <w:t>pull request reviewers that are most active</w:t>
      </w:r>
      <w:r w:rsidR="00884B80">
        <w:rPr>
          <w:sz w:val="30"/>
          <w:szCs w:val="30"/>
          <w:shd w:val="clear" w:color="auto" w:fill="FFFFFF"/>
        </w:rPr>
        <w:t xml:space="preserve"> and</w:t>
      </w:r>
      <w:r w:rsidR="009C6074">
        <w:rPr>
          <w:sz w:val="30"/>
          <w:szCs w:val="30"/>
          <w:shd w:val="clear" w:color="auto" w:fill="FFFFFF"/>
        </w:rPr>
        <w:t xml:space="preserve"> the employees they are interacting with</w:t>
      </w:r>
      <w:r w:rsidR="00884B80">
        <w:rPr>
          <w:sz w:val="30"/>
          <w:szCs w:val="30"/>
          <w:shd w:val="clear" w:color="auto" w:fill="FFFFFF"/>
        </w:rPr>
        <w:t xml:space="preserve">. </w:t>
      </w:r>
      <w:r w:rsidR="00180024">
        <w:rPr>
          <w:sz w:val="30"/>
          <w:szCs w:val="30"/>
          <w:shd w:val="clear" w:color="auto" w:fill="FFFFFF"/>
        </w:rPr>
        <w:t>Using</w:t>
      </w:r>
      <w:r w:rsidR="00050B9B">
        <w:rPr>
          <w:sz w:val="30"/>
          <w:szCs w:val="30"/>
          <w:shd w:val="clear" w:color="auto" w:fill="FFFFFF"/>
        </w:rPr>
        <w:t xml:space="preserve"> git-centered analysis software, such as Flow and WayDev</w:t>
      </w:r>
      <w:r w:rsidR="007B1BD3">
        <w:rPr>
          <w:sz w:val="30"/>
          <w:szCs w:val="30"/>
          <w:shd w:val="clear" w:color="auto" w:fill="FFFFFF"/>
        </w:rPr>
        <w:t>,</w:t>
      </w:r>
      <w:r w:rsidR="00050B9B">
        <w:rPr>
          <w:sz w:val="30"/>
          <w:szCs w:val="30"/>
          <w:shd w:val="clear" w:color="auto" w:fill="FFFFFF"/>
        </w:rPr>
        <w:t xml:space="preserve"> shows the </w:t>
      </w:r>
      <w:r w:rsidR="00051799">
        <w:rPr>
          <w:sz w:val="30"/>
          <w:szCs w:val="30"/>
          <w:shd w:val="clear" w:color="auto" w:fill="FFFFFF"/>
        </w:rPr>
        <w:t xml:space="preserve">significant insights </w:t>
      </w:r>
      <w:r w:rsidR="007B1BD3">
        <w:rPr>
          <w:sz w:val="30"/>
          <w:szCs w:val="30"/>
          <w:shd w:val="clear" w:color="auto" w:fill="FFFFFF"/>
        </w:rPr>
        <w:t xml:space="preserve">that this can produce </w:t>
      </w:r>
      <w:r w:rsidR="00051799">
        <w:rPr>
          <w:sz w:val="30"/>
          <w:szCs w:val="30"/>
          <w:shd w:val="clear" w:color="auto" w:fill="FFFFFF"/>
        </w:rPr>
        <w:t xml:space="preserve">into the dynamics </w:t>
      </w:r>
      <w:r w:rsidR="00051799">
        <w:rPr>
          <w:sz w:val="30"/>
          <w:szCs w:val="30"/>
          <w:shd w:val="clear" w:color="auto" w:fill="FFFFFF"/>
        </w:rPr>
        <w:lastRenderedPageBreak/>
        <w:t>between employees within a company,</w:t>
      </w:r>
      <w:r w:rsidR="007B1BD3">
        <w:rPr>
          <w:sz w:val="30"/>
          <w:szCs w:val="30"/>
          <w:shd w:val="clear" w:color="auto" w:fill="FFFFFF"/>
        </w:rPr>
        <w:t xml:space="preserve"> </w:t>
      </w:r>
      <w:r w:rsidR="002316B1">
        <w:rPr>
          <w:sz w:val="30"/>
          <w:szCs w:val="30"/>
          <w:shd w:val="clear" w:color="auto" w:fill="FFFFFF"/>
        </w:rPr>
        <w:t xml:space="preserve">allow managers to identify </w:t>
      </w:r>
      <w:r w:rsidR="002D4E52">
        <w:rPr>
          <w:sz w:val="30"/>
          <w:szCs w:val="30"/>
          <w:shd w:val="clear" w:color="auto" w:fill="FFFFFF"/>
        </w:rPr>
        <w:t xml:space="preserve">where real-world issues may be affecting development, </w:t>
      </w:r>
      <w:r w:rsidR="00C96455">
        <w:rPr>
          <w:sz w:val="30"/>
          <w:szCs w:val="30"/>
          <w:shd w:val="clear" w:color="auto" w:fill="FFFFFF"/>
        </w:rPr>
        <w:t xml:space="preserve">encourage </w:t>
      </w:r>
      <w:r w:rsidR="00471A75">
        <w:rPr>
          <w:sz w:val="30"/>
          <w:szCs w:val="30"/>
          <w:shd w:val="clear" w:color="auto" w:fill="FFFFFF"/>
        </w:rPr>
        <w:t xml:space="preserve">developers to get involved in multiple aspects of the system as opposed to specializing and </w:t>
      </w:r>
      <w:r w:rsidR="00DC5DA4">
        <w:rPr>
          <w:sz w:val="30"/>
          <w:szCs w:val="30"/>
          <w:shd w:val="clear" w:color="auto" w:fill="FFFFFF"/>
        </w:rPr>
        <w:t>restricting themselves</w:t>
      </w:r>
      <w:r w:rsidR="00C63081">
        <w:rPr>
          <w:sz w:val="30"/>
          <w:szCs w:val="30"/>
          <w:shd w:val="clear" w:color="auto" w:fill="FFFFFF"/>
        </w:rPr>
        <w:t xml:space="preserve">, and is able to achieve similar and better results </w:t>
      </w:r>
      <w:r w:rsidR="00EE5757">
        <w:rPr>
          <w:sz w:val="30"/>
          <w:szCs w:val="30"/>
          <w:shd w:val="clear" w:color="auto" w:fill="FFFFFF"/>
        </w:rPr>
        <w:t>without the need for the</w:t>
      </w:r>
      <w:r w:rsidR="00894122">
        <w:rPr>
          <w:sz w:val="30"/>
          <w:szCs w:val="30"/>
          <w:shd w:val="clear" w:color="auto" w:fill="FFFFFF"/>
        </w:rPr>
        <w:t xml:space="preserve"> installation of plugins and tracking of time that Hackystat focused on</w:t>
      </w:r>
      <w:r w:rsidR="00EE5757">
        <w:rPr>
          <w:sz w:val="30"/>
          <w:szCs w:val="30"/>
          <w:shd w:val="clear" w:color="auto" w:fill="FFFFFF"/>
        </w:rPr>
        <w:t>.</w:t>
      </w:r>
    </w:p>
    <w:p w14:paraId="376B719D" w14:textId="77777777" w:rsidR="00C63081" w:rsidRDefault="00C630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1BC2F9A5" w14:textId="03648A4C" w:rsidR="00AD1549" w:rsidRPr="005E60FB" w:rsidRDefault="00DC5D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 xml:space="preserve">As </w:t>
      </w:r>
      <w:r w:rsidR="00B17767">
        <w:rPr>
          <w:sz w:val="30"/>
          <w:szCs w:val="30"/>
          <w:shd w:val="clear" w:color="auto" w:fill="FFFFFF"/>
        </w:rPr>
        <w:t>a</w:t>
      </w:r>
      <w:r>
        <w:rPr>
          <w:sz w:val="30"/>
          <w:szCs w:val="30"/>
          <w:shd w:val="clear" w:color="auto" w:fill="FFFFFF"/>
        </w:rPr>
        <w:t xml:space="preserve"> privacy-focused person, </w:t>
      </w:r>
      <w:r w:rsidR="00C63081">
        <w:rPr>
          <w:sz w:val="30"/>
          <w:szCs w:val="30"/>
          <w:shd w:val="clear" w:color="auto" w:fill="FFFFFF"/>
        </w:rPr>
        <w:t xml:space="preserve">I went into the topic of </w:t>
      </w:r>
      <w:r w:rsidR="00894122">
        <w:rPr>
          <w:sz w:val="30"/>
          <w:szCs w:val="30"/>
          <w:shd w:val="clear" w:color="auto" w:fill="FFFFFF"/>
        </w:rPr>
        <w:t xml:space="preserve">software analytics and measurement with </w:t>
      </w:r>
      <w:r w:rsidR="00B17767">
        <w:rPr>
          <w:sz w:val="30"/>
          <w:szCs w:val="30"/>
          <w:shd w:val="clear" w:color="auto" w:fill="FFFFFF"/>
        </w:rPr>
        <w:t>a certain amount of unease</w:t>
      </w:r>
      <w:r w:rsidR="00421F3F">
        <w:rPr>
          <w:sz w:val="30"/>
          <w:szCs w:val="30"/>
          <w:shd w:val="clear" w:color="auto" w:fill="FFFFFF"/>
        </w:rPr>
        <w:t xml:space="preserve"> overall, but studying these systems more in-depth, seeing how data is actually collected and how it can be effectively used has </w:t>
      </w:r>
      <w:r w:rsidR="00BE5738">
        <w:rPr>
          <w:sz w:val="30"/>
          <w:szCs w:val="30"/>
          <w:shd w:val="clear" w:color="auto" w:fill="FFFFFF"/>
        </w:rPr>
        <w:t>eased that feeling a lot</w:t>
      </w:r>
      <w:r w:rsidR="00B17767">
        <w:rPr>
          <w:sz w:val="30"/>
          <w:szCs w:val="30"/>
          <w:shd w:val="clear" w:color="auto" w:fill="FFFFFF"/>
        </w:rPr>
        <w:t xml:space="preserve">. </w:t>
      </w:r>
      <w:r w:rsidR="006F769E">
        <w:rPr>
          <w:sz w:val="30"/>
          <w:szCs w:val="30"/>
          <w:shd w:val="clear" w:color="auto" w:fill="FFFFFF"/>
        </w:rPr>
        <w:t xml:space="preserve">While I still believe that </w:t>
      </w:r>
      <w:r w:rsidR="001915D5">
        <w:rPr>
          <w:sz w:val="30"/>
          <w:szCs w:val="30"/>
          <w:shd w:val="clear" w:color="auto" w:fill="FFFFFF"/>
        </w:rPr>
        <w:t xml:space="preserve">extreme </w:t>
      </w:r>
      <w:r w:rsidR="00580AA3">
        <w:rPr>
          <w:sz w:val="30"/>
          <w:szCs w:val="30"/>
          <w:shd w:val="clear" w:color="auto" w:fill="FFFFFF"/>
        </w:rPr>
        <w:t xml:space="preserve">examples such as the Humanyze badges </w:t>
      </w:r>
      <w:sdt>
        <w:sdtPr>
          <w:rPr>
            <w:sz w:val="30"/>
            <w:szCs w:val="30"/>
            <w:shd w:val="clear" w:color="auto" w:fill="FFFFFF"/>
          </w:rPr>
          <w:id w:val="-1214580236"/>
          <w:citation/>
        </w:sdtPr>
        <w:sdtEndPr/>
        <w:sdtContent>
          <w:r w:rsidR="00580AA3">
            <w:rPr>
              <w:sz w:val="30"/>
              <w:szCs w:val="30"/>
              <w:shd w:val="clear" w:color="auto" w:fill="FFFFFF"/>
            </w:rPr>
            <w:fldChar w:fldCharType="begin"/>
          </w:r>
          <w:r w:rsidR="00580AA3">
            <w:rPr>
              <w:sz w:val="30"/>
              <w:szCs w:val="30"/>
              <w:shd w:val="clear" w:color="auto" w:fill="FFFFFF"/>
            </w:rPr>
            <w:instrText xml:space="preserve"> CITATION Chr16 \l 1033 </w:instrText>
          </w:r>
          <w:r w:rsidR="00580AA3">
            <w:rPr>
              <w:sz w:val="30"/>
              <w:szCs w:val="30"/>
              <w:shd w:val="clear" w:color="auto" w:fill="FFFFFF"/>
            </w:rPr>
            <w:fldChar w:fldCharType="separate"/>
          </w:r>
          <w:r w:rsidR="00F8393D" w:rsidRPr="00F8393D">
            <w:rPr>
              <w:noProof/>
              <w:sz w:val="30"/>
              <w:szCs w:val="30"/>
              <w:shd w:val="clear" w:color="auto" w:fill="FFFFFF"/>
            </w:rPr>
            <w:t>(Weller, 2016)</w:t>
          </w:r>
          <w:r w:rsidR="00580AA3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80AA3">
        <w:rPr>
          <w:sz w:val="30"/>
          <w:szCs w:val="30"/>
          <w:shd w:val="clear" w:color="auto" w:fill="FFFFFF"/>
        </w:rPr>
        <w:t xml:space="preserve"> are an egregious </w:t>
      </w:r>
      <w:r w:rsidR="001915D5">
        <w:rPr>
          <w:sz w:val="30"/>
          <w:szCs w:val="30"/>
          <w:shd w:val="clear" w:color="auto" w:fill="FFFFFF"/>
        </w:rPr>
        <w:t xml:space="preserve">invasion of privacy and are inconsiderate to </w:t>
      </w:r>
      <w:r w:rsidR="004471B8">
        <w:rPr>
          <w:sz w:val="30"/>
          <w:szCs w:val="30"/>
          <w:shd w:val="clear" w:color="auto" w:fill="FFFFFF"/>
        </w:rPr>
        <w:t>social disorders such as autism</w:t>
      </w:r>
      <w:r w:rsidR="002E340C">
        <w:rPr>
          <w:sz w:val="30"/>
          <w:szCs w:val="30"/>
          <w:shd w:val="clear" w:color="auto" w:fill="FFFFFF"/>
        </w:rPr>
        <w:t xml:space="preserve">, I </w:t>
      </w:r>
      <w:r w:rsidR="005A695E">
        <w:rPr>
          <w:sz w:val="30"/>
          <w:szCs w:val="30"/>
          <w:shd w:val="clear" w:color="auto" w:fill="FFFFFF"/>
        </w:rPr>
        <w:t>otherwise</w:t>
      </w:r>
      <w:r w:rsidR="002E340C">
        <w:rPr>
          <w:sz w:val="30"/>
          <w:szCs w:val="30"/>
          <w:shd w:val="clear" w:color="auto" w:fill="FFFFFF"/>
        </w:rPr>
        <w:t xml:space="preserve"> feel that </w:t>
      </w:r>
      <w:r w:rsidR="002A6598">
        <w:rPr>
          <w:sz w:val="30"/>
          <w:szCs w:val="30"/>
          <w:shd w:val="clear" w:color="auto" w:fill="FFFFFF"/>
        </w:rPr>
        <w:t xml:space="preserve">there </w:t>
      </w:r>
      <w:r w:rsidR="00E512FA">
        <w:rPr>
          <w:sz w:val="30"/>
          <w:szCs w:val="30"/>
          <w:shd w:val="clear" w:color="auto" w:fill="FFFFFF"/>
        </w:rPr>
        <w:t xml:space="preserve">are very viable options that are able to strike the balance between effective </w:t>
      </w:r>
      <w:r w:rsidR="004A1AF3">
        <w:rPr>
          <w:sz w:val="30"/>
          <w:szCs w:val="30"/>
          <w:shd w:val="clear" w:color="auto" w:fill="FFFFFF"/>
        </w:rPr>
        <w:t xml:space="preserve">assessment with </w:t>
      </w:r>
      <w:r w:rsidR="00F57A2F">
        <w:rPr>
          <w:sz w:val="30"/>
          <w:szCs w:val="30"/>
          <w:shd w:val="clear" w:color="auto" w:fill="FFFFFF"/>
        </w:rPr>
        <w:t>constant data collection, and respecting the privacy of employees</w:t>
      </w:r>
      <w:r w:rsidR="00680EFB">
        <w:rPr>
          <w:sz w:val="30"/>
          <w:szCs w:val="30"/>
          <w:shd w:val="clear" w:color="auto" w:fill="FFFFFF"/>
        </w:rPr>
        <w:t>.</w:t>
      </w:r>
      <w:r w:rsidR="00B91B4E">
        <w:rPr>
          <w:sz w:val="30"/>
          <w:szCs w:val="30"/>
          <w:shd w:val="clear" w:color="auto" w:fill="FFFFFF"/>
        </w:rPr>
        <w:t xml:space="preserve"> I </w:t>
      </w:r>
      <w:r w:rsidR="00173ED5">
        <w:rPr>
          <w:sz w:val="30"/>
          <w:szCs w:val="30"/>
          <w:shd w:val="clear" w:color="auto" w:fill="FFFFFF"/>
        </w:rPr>
        <w:t xml:space="preserve">definitely reassessed how I weighed privacy over </w:t>
      </w:r>
      <w:r w:rsidR="00C14BE1">
        <w:rPr>
          <w:sz w:val="30"/>
          <w:szCs w:val="30"/>
          <w:shd w:val="clear" w:color="auto" w:fill="FFFFFF"/>
        </w:rPr>
        <w:t xml:space="preserve">performance </w:t>
      </w:r>
      <w:r w:rsidR="00173ED5">
        <w:rPr>
          <w:sz w:val="30"/>
          <w:szCs w:val="30"/>
          <w:shd w:val="clear" w:color="auto" w:fill="FFFFFF"/>
        </w:rPr>
        <w:t xml:space="preserve">improvements </w:t>
      </w:r>
      <w:r w:rsidR="00C14BE1">
        <w:rPr>
          <w:sz w:val="30"/>
          <w:szCs w:val="30"/>
          <w:shd w:val="clear" w:color="auto" w:fill="FFFFFF"/>
        </w:rPr>
        <w:t xml:space="preserve">while approaching the topic, and </w:t>
      </w:r>
      <w:r w:rsidR="00C94DD8">
        <w:rPr>
          <w:sz w:val="30"/>
          <w:szCs w:val="30"/>
          <w:shd w:val="clear" w:color="auto" w:fill="FFFFFF"/>
        </w:rPr>
        <w:t xml:space="preserve">now </w:t>
      </w:r>
      <w:r w:rsidR="00C36FBC">
        <w:rPr>
          <w:sz w:val="30"/>
          <w:szCs w:val="30"/>
          <w:shd w:val="clear" w:color="auto" w:fill="FFFFFF"/>
        </w:rPr>
        <w:t>being able to identify ways in which these software could improve my own day-to-day work habits</w:t>
      </w:r>
      <w:r w:rsidR="008D53AB">
        <w:rPr>
          <w:sz w:val="30"/>
          <w:szCs w:val="30"/>
          <w:shd w:val="clear" w:color="auto" w:fill="FFFFFF"/>
        </w:rPr>
        <w:t xml:space="preserve"> and productivity and how they can be used to relax instead of inflame </w:t>
      </w:r>
      <w:r w:rsidR="001B6CDE">
        <w:rPr>
          <w:sz w:val="30"/>
          <w:szCs w:val="30"/>
          <w:shd w:val="clear" w:color="auto" w:fill="FFFFFF"/>
        </w:rPr>
        <w:t>tensions within a software engineering team (under the right management</w:t>
      </w:r>
      <w:r w:rsidR="00C94DD8">
        <w:rPr>
          <w:sz w:val="30"/>
          <w:szCs w:val="30"/>
          <w:shd w:val="clear" w:color="auto" w:fill="FFFFFF"/>
        </w:rPr>
        <w:t>).</w:t>
      </w:r>
      <w:r w:rsidR="009C193E">
        <w:rPr>
          <w:sz w:val="30"/>
          <w:szCs w:val="30"/>
          <w:shd w:val="clear" w:color="auto" w:fill="FFFFFF"/>
        </w:rPr>
        <w:t xml:space="preserve"> </w:t>
      </w:r>
      <w:r w:rsidR="003A0035">
        <w:rPr>
          <w:sz w:val="30"/>
          <w:szCs w:val="30"/>
          <w:shd w:val="clear" w:color="auto" w:fill="FFFFFF"/>
        </w:rPr>
        <w:t>However</w:t>
      </w:r>
      <w:r w:rsidR="00421F3F">
        <w:rPr>
          <w:sz w:val="30"/>
          <w:szCs w:val="30"/>
          <w:shd w:val="clear" w:color="auto" w:fill="FFFFFF"/>
        </w:rPr>
        <w:t>,</w:t>
      </w:r>
      <w:r w:rsidR="003A0035">
        <w:rPr>
          <w:sz w:val="30"/>
          <w:szCs w:val="30"/>
          <w:shd w:val="clear" w:color="auto" w:fill="FFFFFF"/>
        </w:rPr>
        <w:t xml:space="preserve"> I do</w:t>
      </w:r>
      <w:r w:rsidR="009C193E">
        <w:rPr>
          <w:sz w:val="30"/>
          <w:szCs w:val="30"/>
          <w:shd w:val="clear" w:color="auto" w:fill="FFFFFF"/>
        </w:rPr>
        <w:t xml:space="preserve"> feel that </w:t>
      </w:r>
      <w:r w:rsidR="00D524F6">
        <w:rPr>
          <w:sz w:val="30"/>
          <w:szCs w:val="30"/>
          <w:shd w:val="clear" w:color="auto" w:fill="FFFFFF"/>
        </w:rPr>
        <w:t xml:space="preserve">the dynamic between employer and employee </w:t>
      </w:r>
      <w:r w:rsidR="000E421B">
        <w:rPr>
          <w:sz w:val="30"/>
          <w:szCs w:val="30"/>
          <w:shd w:val="clear" w:color="auto" w:fill="FFFFFF"/>
        </w:rPr>
        <w:t xml:space="preserve">will be an unfortunate driving force </w:t>
      </w:r>
      <w:r w:rsidR="00D032C9">
        <w:rPr>
          <w:sz w:val="30"/>
          <w:szCs w:val="30"/>
          <w:shd w:val="clear" w:color="auto" w:fill="FFFFFF"/>
        </w:rPr>
        <w:t>behind further privacy-</w:t>
      </w:r>
      <w:r w:rsidR="007B6880">
        <w:rPr>
          <w:sz w:val="30"/>
          <w:szCs w:val="30"/>
          <w:shd w:val="clear" w:color="auto" w:fill="FFFFFF"/>
        </w:rPr>
        <w:t xml:space="preserve">encroaching technologies in the workforce (in other words, </w:t>
      </w:r>
      <w:r w:rsidR="005E60FB">
        <w:rPr>
          <w:sz w:val="30"/>
          <w:szCs w:val="30"/>
          <w:shd w:val="clear" w:color="auto" w:fill="FFFFFF"/>
        </w:rPr>
        <w:t xml:space="preserve">if your employee says we’re using this new system now, employees won’t have much say). </w:t>
      </w:r>
      <w:r w:rsidR="00C9235D">
        <w:rPr>
          <w:sz w:val="30"/>
          <w:szCs w:val="30"/>
          <w:shd w:val="clear" w:color="auto" w:fill="FFFFFF"/>
        </w:rPr>
        <w:t xml:space="preserve">I hope the effectiveness of more reasonable system such as Flow will be enough to counteract this. </w:t>
      </w:r>
    </w:p>
    <w:sdt>
      <w:sdtPr>
        <w:rPr>
          <w:rFonts w:asciiTheme="minorHAnsi" w:eastAsiaTheme="minorEastAsia" w:hAnsiTheme="minorHAnsi" w:cstheme="minorBidi"/>
          <w:color w:val="082A75" w:themeColor="text2"/>
          <w:kern w:val="0"/>
          <w:sz w:val="28"/>
          <w:szCs w:val="22"/>
        </w:rPr>
        <w:id w:val="-576599588"/>
        <w:docPartObj>
          <w:docPartGallery w:val="Bibliographies"/>
          <w:docPartUnique/>
        </w:docPartObj>
      </w:sdtPr>
      <w:sdtEndPr/>
      <w:sdtContent>
        <w:p w14:paraId="08940CD3" w14:textId="2F872632" w:rsidR="003D0CBD" w:rsidRDefault="003D0CBD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601ED739" w14:textId="77777777" w:rsidR="00F8393D" w:rsidRDefault="003D0CBD" w:rsidP="00F8393D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 w:val="0"/>
                </w:rPr>
                <w:fldChar w:fldCharType="separate"/>
              </w:r>
              <w:r w:rsidR="00F8393D">
                <w:rPr>
                  <w:noProof/>
                </w:rPr>
                <w:t>Hummel, D. B. (2014, May 20). Retrieved from https://www.cqse.eu/en/news/blog/mccabe-cyclomatic-complexity/</w:t>
              </w:r>
            </w:p>
            <w:p w14:paraId="1A338731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Humphrey, W. (1999, November 1). Retrieved from https://resources.sei.cmu.edu/library/asset-view.cfm?assetid=5283</w:t>
              </w:r>
            </w:p>
            <w:p w14:paraId="45D62257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>Humphrey, W. S. (2000, November 1). Retrieved from https://resources.sei.cmu.edu/library/asset-view.cfm?assetid=5287</w:t>
              </w:r>
            </w:p>
            <w:p w14:paraId="42F03EA5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(2004). </w:t>
              </w:r>
              <w:r>
                <w:rPr>
                  <w:i/>
                  <w:iCs/>
                  <w:noProof/>
                </w:rPr>
                <w:t>Improving Software Develment Management through Software Project Telemetry</w:t>
              </w:r>
              <w:r>
                <w:rPr>
                  <w:noProof/>
                </w:rPr>
                <w:t>.</w:t>
              </w:r>
            </w:p>
            <w:p w14:paraId="15A00E05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(2012). </w:t>
              </w:r>
              <w:r>
                <w:rPr>
                  <w:i/>
                  <w:iCs/>
                  <w:noProof/>
                </w:rPr>
                <w:t>Searching under the Streetlight for Useful Software Analytics</w:t>
              </w:r>
              <w:r>
                <w:rPr>
                  <w:noProof/>
                </w:rPr>
                <w:t>.</w:t>
              </w:r>
            </w:p>
            <w:p w14:paraId="384693A2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Johnson, P. M. (2012). Searching under the Streetlight for Useful Software Analytics.</w:t>
              </w:r>
              <w:bookmarkStart w:id="0" w:name="_GoBack"/>
              <w:bookmarkEnd w:id="0"/>
            </w:p>
            <w:p w14:paraId="069A8213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McCabe, T. J. (Dec. 1976). A Complexity Measure. </w:t>
              </w:r>
              <w:r>
                <w:rPr>
                  <w:i/>
                  <w:iCs/>
                  <w:noProof/>
                </w:rPr>
                <w:t>IEEE Transactions on Software Engineering, vol. SE-2, no. 4</w:t>
              </w:r>
              <w:r>
                <w:rPr>
                  <w:noProof/>
                </w:rPr>
                <w:t>, pp. 308-320.</w:t>
              </w:r>
            </w:p>
            <w:p w14:paraId="707CCCAB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Microsoft. (2017). Retrieved from https://docs.microsoft.com/en-us/azure/devops/report/sql-reports/perspective-code-analyze-report-code-churn-coverage?view=azure-devops-2020</w:t>
              </w:r>
            </w:p>
            <w:p w14:paraId="7EC4BE0B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Norman E. Fenton, M. N. (1999). Software metrics: successes, failures and new directions. </w:t>
              </w:r>
              <w:r>
                <w:rPr>
                  <w:i/>
                  <w:iCs/>
                  <w:noProof/>
                </w:rPr>
                <w:t>The Journal of Systems and Software</w:t>
              </w:r>
              <w:r>
                <w:rPr>
                  <w:noProof/>
                </w:rPr>
                <w:t>. Retrieved from https://www.academia.edu/9574064/Software_metrics_successes_failures_and_new_directions</w:t>
              </w:r>
            </w:p>
            <w:p w14:paraId="5CBBAB00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(2020). Retrieved from https://www.pluralsight.com/blog/tutorials/code-churn</w:t>
              </w:r>
            </w:p>
            <w:p w14:paraId="269BF458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(2020, May 20). Retrieved from https://www.youtube.com/watch?v=KPuIb6G6amM</w:t>
              </w:r>
            </w:p>
            <w:p w14:paraId="47F9A989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Stadlbauer, R. (2018, April 10). Retrieved from https://dzone.com/articles/what-exactly-is-mccabe-cyclomatic-complexity</w:t>
              </w:r>
            </w:p>
            <w:p w14:paraId="4FE9D73E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Weller, C. (2016, October 20). </w:t>
              </w:r>
              <w:r>
                <w:rPr>
                  <w:i/>
                  <w:iCs/>
                  <w:noProof/>
                </w:rPr>
                <w:t xml:space="preserve">Business Insider </w:t>
              </w:r>
              <w:r>
                <w:rPr>
                  <w:noProof/>
                </w:rPr>
                <w:t>. Retrieved from https://www.businessinsider.com/humanyze-badges-watch-and-listen-employees-2016-10?r=US&amp;IR=T</w:t>
              </w:r>
            </w:p>
            <w:p w14:paraId="58F343A2" w14:textId="77777777" w:rsidR="00F8393D" w:rsidRDefault="00F8393D" w:rsidP="00F8393D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Will Snipes, V. A. (2013). </w:t>
              </w:r>
              <w:r>
                <w:rPr>
                  <w:i/>
                  <w:iCs/>
                  <w:noProof/>
                </w:rPr>
                <w:t>Towards Recognizing and Rewarding Efficient Developer Work Patterns</w:t>
              </w:r>
              <w:r>
                <w:rPr>
                  <w:noProof/>
                </w:rPr>
                <w:t>.</w:t>
              </w:r>
            </w:p>
            <w:p w14:paraId="32BCC129" w14:textId="053DD0FD" w:rsidR="003D0CBD" w:rsidRDefault="003D0CBD" w:rsidP="00F8393D">
              <w:r>
                <w:rPr>
                  <w:b w:val="0"/>
                  <w:bCs/>
                  <w:noProof/>
                </w:rPr>
                <w:fldChar w:fldCharType="end"/>
              </w:r>
            </w:p>
          </w:sdtContent>
        </w:sdt>
      </w:sdtContent>
    </w:sdt>
    <w:p w14:paraId="429E397E" w14:textId="77777777" w:rsidR="004F24C5" w:rsidRDefault="004F24C5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sectPr w:rsidR="004F24C5" w:rsidSect="00DF027C">
      <w:headerReference w:type="default" r:id="rId12"/>
      <w:footerReference w:type="default" r:id="rId1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3F2B1B" w14:textId="77777777" w:rsidR="004C349E" w:rsidRDefault="004C349E">
      <w:r>
        <w:separator/>
      </w:r>
    </w:p>
    <w:p w14:paraId="1D654E67" w14:textId="77777777" w:rsidR="004C349E" w:rsidRDefault="004C349E"/>
  </w:endnote>
  <w:endnote w:type="continuationSeparator" w:id="0">
    <w:p w14:paraId="342EC85F" w14:textId="77777777" w:rsidR="004C349E" w:rsidRDefault="004C349E">
      <w:r>
        <w:continuationSeparator/>
      </w:r>
    </w:p>
    <w:p w14:paraId="01C9B00B" w14:textId="77777777" w:rsidR="004C349E" w:rsidRDefault="004C349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79C9BF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03D4FF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82879" w14:textId="77777777" w:rsidR="004C349E" w:rsidRDefault="004C349E">
      <w:r>
        <w:separator/>
      </w:r>
    </w:p>
    <w:p w14:paraId="0D6596D5" w14:textId="77777777" w:rsidR="004C349E" w:rsidRDefault="004C349E"/>
  </w:footnote>
  <w:footnote w:type="continuationSeparator" w:id="0">
    <w:p w14:paraId="07E7B447" w14:textId="77777777" w:rsidR="004C349E" w:rsidRDefault="004C349E">
      <w:r>
        <w:continuationSeparator/>
      </w:r>
    </w:p>
    <w:p w14:paraId="5EFBC216" w14:textId="77777777" w:rsidR="004C349E" w:rsidRDefault="004C349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5C9CAE23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2E66AD2" w14:textId="77777777" w:rsidR="00D077E9" w:rsidRDefault="00D077E9">
          <w:pPr>
            <w:pStyle w:val="Header"/>
          </w:pPr>
        </w:p>
      </w:tc>
    </w:tr>
  </w:tbl>
  <w:p w14:paraId="01D1693C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44D2"/>
    <w:multiLevelType w:val="hybridMultilevel"/>
    <w:tmpl w:val="3DF0865E"/>
    <w:lvl w:ilvl="0" w:tplc="9E6C37C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62232"/>
    <w:multiLevelType w:val="hybridMultilevel"/>
    <w:tmpl w:val="6476878E"/>
    <w:lvl w:ilvl="0" w:tplc="606218D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014"/>
    <w:rsid w:val="000025CB"/>
    <w:rsid w:val="00004D3A"/>
    <w:rsid w:val="000056E1"/>
    <w:rsid w:val="00005E63"/>
    <w:rsid w:val="00005F5B"/>
    <w:rsid w:val="00014C87"/>
    <w:rsid w:val="00014E0D"/>
    <w:rsid w:val="00021730"/>
    <w:rsid w:val="0002482E"/>
    <w:rsid w:val="0003021C"/>
    <w:rsid w:val="00031720"/>
    <w:rsid w:val="000374B5"/>
    <w:rsid w:val="00050324"/>
    <w:rsid w:val="00050B9B"/>
    <w:rsid w:val="00051799"/>
    <w:rsid w:val="0005304F"/>
    <w:rsid w:val="000577C1"/>
    <w:rsid w:val="00062C98"/>
    <w:rsid w:val="00066B55"/>
    <w:rsid w:val="000701E8"/>
    <w:rsid w:val="0007366A"/>
    <w:rsid w:val="000741A7"/>
    <w:rsid w:val="00094B85"/>
    <w:rsid w:val="00097D59"/>
    <w:rsid w:val="000A0150"/>
    <w:rsid w:val="000A0A94"/>
    <w:rsid w:val="000A4B37"/>
    <w:rsid w:val="000B1127"/>
    <w:rsid w:val="000B25DF"/>
    <w:rsid w:val="000B5E54"/>
    <w:rsid w:val="000C28EC"/>
    <w:rsid w:val="000C4B03"/>
    <w:rsid w:val="000D0F9B"/>
    <w:rsid w:val="000D1FAB"/>
    <w:rsid w:val="000D2115"/>
    <w:rsid w:val="000D4F36"/>
    <w:rsid w:val="000D6DB1"/>
    <w:rsid w:val="000E0F54"/>
    <w:rsid w:val="000E164C"/>
    <w:rsid w:val="000E421B"/>
    <w:rsid w:val="000E44ED"/>
    <w:rsid w:val="000E63C9"/>
    <w:rsid w:val="000F06DE"/>
    <w:rsid w:val="000F13AB"/>
    <w:rsid w:val="000F6432"/>
    <w:rsid w:val="00121376"/>
    <w:rsid w:val="00126C3B"/>
    <w:rsid w:val="00130E9D"/>
    <w:rsid w:val="00131D17"/>
    <w:rsid w:val="001367A6"/>
    <w:rsid w:val="00140900"/>
    <w:rsid w:val="00142C41"/>
    <w:rsid w:val="00145E96"/>
    <w:rsid w:val="00150A6D"/>
    <w:rsid w:val="00150CFE"/>
    <w:rsid w:val="00151F56"/>
    <w:rsid w:val="001553FE"/>
    <w:rsid w:val="00157246"/>
    <w:rsid w:val="00160AED"/>
    <w:rsid w:val="00162F08"/>
    <w:rsid w:val="00164C0E"/>
    <w:rsid w:val="00166F3C"/>
    <w:rsid w:val="00173ED5"/>
    <w:rsid w:val="00177E23"/>
    <w:rsid w:val="00180024"/>
    <w:rsid w:val="0018141E"/>
    <w:rsid w:val="001840BA"/>
    <w:rsid w:val="00185B35"/>
    <w:rsid w:val="0019030A"/>
    <w:rsid w:val="001915D5"/>
    <w:rsid w:val="00192178"/>
    <w:rsid w:val="00192847"/>
    <w:rsid w:val="001977C1"/>
    <w:rsid w:val="001B0325"/>
    <w:rsid w:val="001B1855"/>
    <w:rsid w:val="001B2E63"/>
    <w:rsid w:val="001B4842"/>
    <w:rsid w:val="001B6CDE"/>
    <w:rsid w:val="001C0D0C"/>
    <w:rsid w:val="001C3034"/>
    <w:rsid w:val="001D2036"/>
    <w:rsid w:val="001D310A"/>
    <w:rsid w:val="001E2D08"/>
    <w:rsid w:val="001E5816"/>
    <w:rsid w:val="001E6C40"/>
    <w:rsid w:val="001E76C3"/>
    <w:rsid w:val="001E7BEA"/>
    <w:rsid w:val="001F2BC8"/>
    <w:rsid w:val="001F36BB"/>
    <w:rsid w:val="001F5F6B"/>
    <w:rsid w:val="00203630"/>
    <w:rsid w:val="002156E9"/>
    <w:rsid w:val="00216E5A"/>
    <w:rsid w:val="00217D1C"/>
    <w:rsid w:val="00226B20"/>
    <w:rsid w:val="00227D6A"/>
    <w:rsid w:val="002316B1"/>
    <w:rsid w:val="00243EBC"/>
    <w:rsid w:val="00246A35"/>
    <w:rsid w:val="0025189A"/>
    <w:rsid w:val="00253CA1"/>
    <w:rsid w:val="0025779B"/>
    <w:rsid w:val="00267DC7"/>
    <w:rsid w:val="00274906"/>
    <w:rsid w:val="002771FB"/>
    <w:rsid w:val="00282DD8"/>
    <w:rsid w:val="00284348"/>
    <w:rsid w:val="00285BBA"/>
    <w:rsid w:val="00286980"/>
    <w:rsid w:val="00294489"/>
    <w:rsid w:val="002A0B2C"/>
    <w:rsid w:val="002A1CA7"/>
    <w:rsid w:val="002A2460"/>
    <w:rsid w:val="002A495C"/>
    <w:rsid w:val="002A5A0B"/>
    <w:rsid w:val="002A6598"/>
    <w:rsid w:val="002A70F8"/>
    <w:rsid w:val="002D16AD"/>
    <w:rsid w:val="002D25A1"/>
    <w:rsid w:val="002D453F"/>
    <w:rsid w:val="002D4E52"/>
    <w:rsid w:val="002E2950"/>
    <w:rsid w:val="002E340C"/>
    <w:rsid w:val="002E4470"/>
    <w:rsid w:val="002F3739"/>
    <w:rsid w:val="002F51F5"/>
    <w:rsid w:val="00301BBC"/>
    <w:rsid w:val="00301BFF"/>
    <w:rsid w:val="00305704"/>
    <w:rsid w:val="00306480"/>
    <w:rsid w:val="00306602"/>
    <w:rsid w:val="00306F0D"/>
    <w:rsid w:val="00312137"/>
    <w:rsid w:val="00313727"/>
    <w:rsid w:val="003145F5"/>
    <w:rsid w:val="0032205A"/>
    <w:rsid w:val="00330359"/>
    <w:rsid w:val="0033334C"/>
    <w:rsid w:val="0033762F"/>
    <w:rsid w:val="00337B1A"/>
    <w:rsid w:val="00337F5F"/>
    <w:rsid w:val="00352D91"/>
    <w:rsid w:val="003570A1"/>
    <w:rsid w:val="00357EC7"/>
    <w:rsid w:val="00360833"/>
    <w:rsid w:val="00361A84"/>
    <w:rsid w:val="003623F7"/>
    <w:rsid w:val="003650BD"/>
    <w:rsid w:val="00365759"/>
    <w:rsid w:val="00366C7E"/>
    <w:rsid w:val="00366D75"/>
    <w:rsid w:val="00367F67"/>
    <w:rsid w:val="0037001C"/>
    <w:rsid w:val="00377422"/>
    <w:rsid w:val="00384EA3"/>
    <w:rsid w:val="00385079"/>
    <w:rsid w:val="00391F61"/>
    <w:rsid w:val="003935A9"/>
    <w:rsid w:val="003A0035"/>
    <w:rsid w:val="003A39A1"/>
    <w:rsid w:val="003A7359"/>
    <w:rsid w:val="003B226A"/>
    <w:rsid w:val="003B4331"/>
    <w:rsid w:val="003C2191"/>
    <w:rsid w:val="003C4C21"/>
    <w:rsid w:val="003D0CBD"/>
    <w:rsid w:val="003D26C8"/>
    <w:rsid w:val="003D3863"/>
    <w:rsid w:val="003E1322"/>
    <w:rsid w:val="003E6B5A"/>
    <w:rsid w:val="003E760D"/>
    <w:rsid w:val="003F0D1B"/>
    <w:rsid w:val="003F2AF3"/>
    <w:rsid w:val="003F7591"/>
    <w:rsid w:val="004015CB"/>
    <w:rsid w:val="004035FD"/>
    <w:rsid w:val="004110DE"/>
    <w:rsid w:val="00412D81"/>
    <w:rsid w:val="0041608B"/>
    <w:rsid w:val="00417CBB"/>
    <w:rsid w:val="004209CC"/>
    <w:rsid w:val="00420D17"/>
    <w:rsid w:val="00421F3F"/>
    <w:rsid w:val="004243E0"/>
    <w:rsid w:val="00424D5E"/>
    <w:rsid w:val="00434868"/>
    <w:rsid w:val="00435590"/>
    <w:rsid w:val="0043707A"/>
    <w:rsid w:val="0044085A"/>
    <w:rsid w:val="00440961"/>
    <w:rsid w:val="00444B77"/>
    <w:rsid w:val="004471B8"/>
    <w:rsid w:val="00455550"/>
    <w:rsid w:val="00463E04"/>
    <w:rsid w:val="00471A75"/>
    <w:rsid w:val="00473F6A"/>
    <w:rsid w:val="00476A68"/>
    <w:rsid w:val="0047760B"/>
    <w:rsid w:val="004829DF"/>
    <w:rsid w:val="00482E29"/>
    <w:rsid w:val="0048410A"/>
    <w:rsid w:val="00497870"/>
    <w:rsid w:val="004979A0"/>
    <w:rsid w:val="004A1AF3"/>
    <w:rsid w:val="004A5441"/>
    <w:rsid w:val="004A6E3E"/>
    <w:rsid w:val="004B0CC9"/>
    <w:rsid w:val="004B0EC2"/>
    <w:rsid w:val="004B21A5"/>
    <w:rsid w:val="004B2DC5"/>
    <w:rsid w:val="004B524A"/>
    <w:rsid w:val="004C349E"/>
    <w:rsid w:val="004C67C2"/>
    <w:rsid w:val="004D5001"/>
    <w:rsid w:val="004E33EF"/>
    <w:rsid w:val="004E67FA"/>
    <w:rsid w:val="004F223A"/>
    <w:rsid w:val="004F24C5"/>
    <w:rsid w:val="004F69B8"/>
    <w:rsid w:val="00502812"/>
    <w:rsid w:val="005037F0"/>
    <w:rsid w:val="00505E46"/>
    <w:rsid w:val="005066C8"/>
    <w:rsid w:val="00507C24"/>
    <w:rsid w:val="00507FF9"/>
    <w:rsid w:val="005113EF"/>
    <w:rsid w:val="005117BE"/>
    <w:rsid w:val="005165FC"/>
    <w:rsid w:val="00516A86"/>
    <w:rsid w:val="00520334"/>
    <w:rsid w:val="00526CB6"/>
    <w:rsid w:val="005275F6"/>
    <w:rsid w:val="00534108"/>
    <w:rsid w:val="00535EBE"/>
    <w:rsid w:val="00536A77"/>
    <w:rsid w:val="005401FC"/>
    <w:rsid w:val="0055404A"/>
    <w:rsid w:val="005624D7"/>
    <w:rsid w:val="00572102"/>
    <w:rsid w:val="00580AA3"/>
    <w:rsid w:val="0058130E"/>
    <w:rsid w:val="00582B5E"/>
    <w:rsid w:val="005857FA"/>
    <w:rsid w:val="00596682"/>
    <w:rsid w:val="00596803"/>
    <w:rsid w:val="005A03C2"/>
    <w:rsid w:val="005A401B"/>
    <w:rsid w:val="005A695E"/>
    <w:rsid w:val="005B77E0"/>
    <w:rsid w:val="005C402C"/>
    <w:rsid w:val="005D2EAC"/>
    <w:rsid w:val="005D4582"/>
    <w:rsid w:val="005D4584"/>
    <w:rsid w:val="005D76B6"/>
    <w:rsid w:val="005E60FB"/>
    <w:rsid w:val="005E6410"/>
    <w:rsid w:val="005F1BB0"/>
    <w:rsid w:val="005F6AEB"/>
    <w:rsid w:val="00601E81"/>
    <w:rsid w:val="0060421D"/>
    <w:rsid w:val="006057B7"/>
    <w:rsid w:val="006160B0"/>
    <w:rsid w:val="00616273"/>
    <w:rsid w:val="00625976"/>
    <w:rsid w:val="00632CE8"/>
    <w:rsid w:val="006428C6"/>
    <w:rsid w:val="00644DEB"/>
    <w:rsid w:val="00653F8C"/>
    <w:rsid w:val="00656C4D"/>
    <w:rsid w:val="00661602"/>
    <w:rsid w:val="0066289D"/>
    <w:rsid w:val="00667C48"/>
    <w:rsid w:val="00675625"/>
    <w:rsid w:val="00676717"/>
    <w:rsid w:val="00680EFB"/>
    <w:rsid w:val="00682810"/>
    <w:rsid w:val="00687813"/>
    <w:rsid w:val="006903C4"/>
    <w:rsid w:val="006A21E6"/>
    <w:rsid w:val="006C084C"/>
    <w:rsid w:val="006C2F3E"/>
    <w:rsid w:val="006C4FA0"/>
    <w:rsid w:val="006C5049"/>
    <w:rsid w:val="006C598E"/>
    <w:rsid w:val="006D79EE"/>
    <w:rsid w:val="006E1D74"/>
    <w:rsid w:val="006E5716"/>
    <w:rsid w:val="006E792B"/>
    <w:rsid w:val="006F4747"/>
    <w:rsid w:val="006F769E"/>
    <w:rsid w:val="006F7917"/>
    <w:rsid w:val="007005FC"/>
    <w:rsid w:val="00701200"/>
    <w:rsid w:val="00710783"/>
    <w:rsid w:val="0071156B"/>
    <w:rsid w:val="0072255D"/>
    <w:rsid w:val="007302B3"/>
    <w:rsid w:val="00730733"/>
    <w:rsid w:val="00730E3A"/>
    <w:rsid w:val="00735342"/>
    <w:rsid w:val="00736AAF"/>
    <w:rsid w:val="007422FD"/>
    <w:rsid w:val="00743D45"/>
    <w:rsid w:val="00752E23"/>
    <w:rsid w:val="0076087B"/>
    <w:rsid w:val="00761C13"/>
    <w:rsid w:val="00765B2A"/>
    <w:rsid w:val="007736EC"/>
    <w:rsid w:val="00781492"/>
    <w:rsid w:val="0078191B"/>
    <w:rsid w:val="00783A34"/>
    <w:rsid w:val="007A220D"/>
    <w:rsid w:val="007B06E6"/>
    <w:rsid w:val="007B129F"/>
    <w:rsid w:val="007B19D2"/>
    <w:rsid w:val="007B1BD3"/>
    <w:rsid w:val="007B6880"/>
    <w:rsid w:val="007C1189"/>
    <w:rsid w:val="007C1BF3"/>
    <w:rsid w:val="007C417D"/>
    <w:rsid w:val="007C6B52"/>
    <w:rsid w:val="007D16C5"/>
    <w:rsid w:val="007D2174"/>
    <w:rsid w:val="007D2AE6"/>
    <w:rsid w:val="00815ACF"/>
    <w:rsid w:val="008209DF"/>
    <w:rsid w:val="008615F2"/>
    <w:rsid w:val="00862FE4"/>
    <w:rsid w:val="0086389A"/>
    <w:rsid w:val="008704D6"/>
    <w:rsid w:val="00874768"/>
    <w:rsid w:val="00875733"/>
    <w:rsid w:val="0087605E"/>
    <w:rsid w:val="00884B80"/>
    <w:rsid w:val="0089145D"/>
    <w:rsid w:val="00894122"/>
    <w:rsid w:val="0089551E"/>
    <w:rsid w:val="00895A25"/>
    <w:rsid w:val="00895A87"/>
    <w:rsid w:val="008B1E80"/>
    <w:rsid w:val="008B1FEE"/>
    <w:rsid w:val="008B3781"/>
    <w:rsid w:val="008C60E9"/>
    <w:rsid w:val="008D53AB"/>
    <w:rsid w:val="008D5DEF"/>
    <w:rsid w:val="008D7B26"/>
    <w:rsid w:val="008E4EE7"/>
    <w:rsid w:val="008E7F40"/>
    <w:rsid w:val="008F205D"/>
    <w:rsid w:val="008F43FF"/>
    <w:rsid w:val="009039C5"/>
    <w:rsid w:val="00903C32"/>
    <w:rsid w:val="00906096"/>
    <w:rsid w:val="00910EE0"/>
    <w:rsid w:val="009142B1"/>
    <w:rsid w:val="00915A80"/>
    <w:rsid w:val="00916B16"/>
    <w:rsid w:val="009173B9"/>
    <w:rsid w:val="00926222"/>
    <w:rsid w:val="009312D9"/>
    <w:rsid w:val="009326F4"/>
    <w:rsid w:val="0093335D"/>
    <w:rsid w:val="0093613E"/>
    <w:rsid w:val="00936CC3"/>
    <w:rsid w:val="009400D9"/>
    <w:rsid w:val="00940415"/>
    <w:rsid w:val="00940C63"/>
    <w:rsid w:val="00943026"/>
    <w:rsid w:val="00943905"/>
    <w:rsid w:val="00950F13"/>
    <w:rsid w:val="00951839"/>
    <w:rsid w:val="0095410C"/>
    <w:rsid w:val="00962944"/>
    <w:rsid w:val="00966B81"/>
    <w:rsid w:val="00973C8F"/>
    <w:rsid w:val="00977BCB"/>
    <w:rsid w:val="00984F06"/>
    <w:rsid w:val="00987E8E"/>
    <w:rsid w:val="00997D54"/>
    <w:rsid w:val="009A0817"/>
    <w:rsid w:val="009A7DBE"/>
    <w:rsid w:val="009C193E"/>
    <w:rsid w:val="009C19FD"/>
    <w:rsid w:val="009C5999"/>
    <w:rsid w:val="009C6074"/>
    <w:rsid w:val="009C7720"/>
    <w:rsid w:val="009D27BF"/>
    <w:rsid w:val="009D3765"/>
    <w:rsid w:val="00A17655"/>
    <w:rsid w:val="00A231CB"/>
    <w:rsid w:val="00A23AFA"/>
    <w:rsid w:val="00A23CFA"/>
    <w:rsid w:val="00A31B3E"/>
    <w:rsid w:val="00A32AFB"/>
    <w:rsid w:val="00A4173A"/>
    <w:rsid w:val="00A43D43"/>
    <w:rsid w:val="00A52EEA"/>
    <w:rsid w:val="00A532F3"/>
    <w:rsid w:val="00A719A2"/>
    <w:rsid w:val="00A75014"/>
    <w:rsid w:val="00A76C56"/>
    <w:rsid w:val="00A8489E"/>
    <w:rsid w:val="00A86E76"/>
    <w:rsid w:val="00A909CD"/>
    <w:rsid w:val="00AA08CC"/>
    <w:rsid w:val="00AA1F7C"/>
    <w:rsid w:val="00AB197C"/>
    <w:rsid w:val="00AB54CD"/>
    <w:rsid w:val="00AB6710"/>
    <w:rsid w:val="00AC14BB"/>
    <w:rsid w:val="00AC29F3"/>
    <w:rsid w:val="00AC794A"/>
    <w:rsid w:val="00AD1549"/>
    <w:rsid w:val="00AD1A9A"/>
    <w:rsid w:val="00AE789A"/>
    <w:rsid w:val="00AF00FB"/>
    <w:rsid w:val="00B14C1E"/>
    <w:rsid w:val="00B17767"/>
    <w:rsid w:val="00B22A76"/>
    <w:rsid w:val="00B231E5"/>
    <w:rsid w:val="00B24A93"/>
    <w:rsid w:val="00B33374"/>
    <w:rsid w:val="00B361E0"/>
    <w:rsid w:val="00B4354F"/>
    <w:rsid w:val="00B440A6"/>
    <w:rsid w:val="00B51C35"/>
    <w:rsid w:val="00B52959"/>
    <w:rsid w:val="00B5717E"/>
    <w:rsid w:val="00B70E69"/>
    <w:rsid w:val="00B818CF"/>
    <w:rsid w:val="00B84E15"/>
    <w:rsid w:val="00B91B4E"/>
    <w:rsid w:val="00B9218C"/>
    <w:rsid w:val="00B973FC"/>
    <w:rsid w:val="00BA4DC1"/>
    <w:rsid w:val="00BA717D"/>
    <w:rsid w:val="00BB012C"/>
    <w:rsid w:val="00BB3AA4"/>
    <w:rsid w:val="00BB5DA7"/>
    <w:rsid w:val="00BB7F86"/>
    <w:rsid w:val="00BC0FD4"/>
    <w:rsid w:val="00BC20A3"/>
    <w:rsid w:val="00BC4728"/>
    <w:rsid w:val="00BD6667"/>
    <w:rsid w:val="00BD7425"/>
    <w:rsid w:val="00BE5738"/>
    <w:rsid w:val="00C02B87"/>
    <w:rsid w:val="00C148B5"/>
    <w:rsid w:val="00C14BE1"/>
    <w:rsid w:val="00C2289D"/>
    <w:rsid w:val="00C25110"/>
    <w:rsid w:val="00C31F49"/>
    <w:rsid w:val="00C36C50"/>
    <w:rsid w:val="00C36FBC"/>
    <w:rsid w:val="00C4086D"/>
    <w:rsid w:val="00C45D8B"/>
    <w:rsid w:val="00C4699E"/>
    <w:rsid w:val="00C60AED"/>
    <w:rsid w:val="00C63081"/>
    <w:rsid w:val="00C649EF"/>
    <w:rsid w:val="00C70691"/>
    <w:rsid w:val="00C75D4C"/>
    <w:rsid w:val="00C774D3"/>
    <w:rsid w:val="00C8073E"/>
    <w:rsid w:val="00C820F6"/>
    <w:rsid w:val="00C8627C"/>
    <w:rsid w:val="00C9235D"/>
    <w:rsid w:val="00C929F2"/>
    <w:rsid w:val="00C94DD8"/>
    <w:rsid w:val="00C96455"/>
    <w:rsid w:val="00CA1896"/>
    <w:rsid w:val="00CA345B"/>
    <w:rsid w:val="00CA3CA7"/>
    <w:rsid w:val="00CA42C0"/>
    <w:rsid w:val="00CB5B28"/>
    <w:rsid w:val="00CC2F9C"/>
    <w:rsid w:val="00CC41CC"/>
    <w:rsid w:val="00CD03F2"/>
    <w:rsid w:val="00CD0861"/>
    <w:rsid w:val="00CD56A0"/>
    <w:rsid w:val="00CF5371"/>
    <w:rsid w:val="00D0063B"/>
    <w:rsid w:val="00D0323A"/>
    <w:rsid w:val="00D032C9"/>
    <w:rsid w:val="00D04089"/>
    <w:rsid w:val="00D04959"/>
    <w:rsid w:val="00D0559F"/>
    <w:rsid w:val="00D06F06"/>
    <w:rsid w:val="00D077E9"/>
    <w:rsid w:val="00D103B4"/>
    <w:rsid w:val="00D3092E"/>
    <w:rsid w:val="00D3160A"/>
    <w:rsid w:val="00D35B7B"/>
    <w:rsid w:val="00D412C0"/>
    <w:rsid w:val="00D42CB7"/>
    <w:rsid w:val="00D43374"/>
    <w:rsid w:val="00D470C9"/>
    <w:rsid w:val="00D524F6"/>
    <w:rsid w:val="00D5413D"/>
    <w:rsid w:val="00D570A9"/>
    <w:rsid w:val="00D57283"/>
    <w:rsid w:val="00D57805"/>
    <w:rsid w:val="00D57874"/>
    <w:rsid w:val="00D57AA8"/>
    <w:rsid w:val="00D621EF"/>
    <w:rsid w:val="00D65D7D"/>
    <w:rsid w:val="00D70D02"/>
    <w:rsid w:val="00D75E84"/>
    <w:rsid w:val="00D75F75"/>
    <w:rsid w:val="00D770C7"/>
    <w:rsid w:val="00D80DBD"/>
    <w:rsid w:val="00D863AC"/>
    <w:rsid w:val="00D86945"/>
    <w:rsid w:val="00D86B62"/>
    <w:rsid w:val="00D90290"/>
    <w:rsid w:val="00D94F48"/>
    <w:rsid w:val="00D95847"/>
    <w:rsid w:val="00D95B8E"/>
    <w:rsid w:val="00DA2456"/>
    <w:rsid w:val="00DB3E36"/>
    <w:rsid w:val="00DB4AA1"/>
    <w:rsid w:val="00DB5293"/>
    <w:rsid w:val="00DB5E36"/>
    <w:rsid w:val="00DC2E2B"/>
    <w:rsid w:val="00DC341F"/>
    <w:rsid w:val="00DC5A3F"/>
    <w:rsid w:val="00DC5DA4"/>
    <w:rsid w:val="00DD152F"/>
    <w:rsid w:val="00DD563D"/>
    <w:rsid w:val="00DE213F"/>
    <w:rsid w:val="00DE5890"/>
    <w:rsid w:val="00DE67DA"/>
    <w:rsid w:val="00DE7039"/>
    <w:rsid w:val="00DF027C"/>
    <w:rsid w:val="00DF3297"/>
    <w:rsid w:val="00DF7E12"/>
    <w:rsid w:val="00E00A32"/>
    <w:rsid w:val="00E20D3E"/>
    <w:rsid w:val="00E213DF"/>
    <w:rsid w:val="00E2228A"/>
    <w:rsid w:val="00E22ACD"/>
    <w:rsid w:val="00E23594"/>
    <w:rsid w:val="00E2374A"/>
    <w:rsid w:val="00E2486C"/>
    <w:rsid w:val="00E255A1"/>
    <w:rsid w:val="00E321E7"/>
    <w:rsid w:val="00E342FB"/>
    <w:rsid w:val="00E37147"/>
    <w:rsid w:val="00E37370"/>
    <w:rsid w:val="00E42161"/>
    <w:rsid w:val="00E512FA"/>
    <w:rsid w:val="00E620B0"/>
    <w:rsid w:val="00E702F6"/>
    <w:rsid w:val="00E81B40"/>
    <w:rsid w:val="00E83C01"/>
    <w:rsid w:val="00E85696"/>
    <w:rsid w:val="00E86A9C"/>
    <w:rsid w:val="00E86E6E"/>
    <w:rsid w:val="00EA1923"/>
    <w:rsid w:val="00EB2F79"/>
    <w:rsid w:val="00EB69A7"/>
    <w:rsid w:val="00ED02D3"/>
    <w:rsid w:val="00ED08A1"/>
    <w:rsid w:val="00EE1D31"/>
    <w:rsid w:val="00EE530D"/>
    <w:rsid w:val="00EE5757"/>
    <w:rsid w:val="00EE78BB"/>
    <w:rsid w:val="00EF4670"/>
    <w:rsid w:val="00EF5488"/>
    <w:rsid w:val="00EF555B"/>
    <w:rsid w:val="00F027BB"/>
    <w:rsid w:val="00F03106"/>
    <w:rsid w:val="00F05DFA"/>
    <w:rsid w:val="00F10BCF"/>
    <w:rsid w:val="00F11DCF"/>
    <w:rsid w:val="00F1469C"/>
    <w:rsid w:val="00F150C7"/>
    <w:rsid w:val="00F162EA"/>
    <w:rsid w:val="00F23DDE"/>
    <w:rsid w:val="00F2479B"/>
    <w:rsid w:val="00F26C3D"/>
    <w:rsid w:val="00F301AE"/>
    <w:rsid w:val="00F31DB9"/>
    <w:rsid w:val="00F342D2"/>
    <w:rsid w:val="00F34AC2"/>
    <w:rsid w:val="00F35F0E"/>
    <w:rsid w:val="00F40107"/>
    <w:rsid w:val="00F52D27"/>
    <w:rsid w:val="00F57A2F"/>
    <w:rsid w:val="00F6023A"/>
    <w:rsid w:val="00F7540E"/>
    <w:rsid w:val="00F754D8"/>
    <w:rsid w:val="00F75A32"/>
    <w:rsid w:val="00F77343"/>
    <w:rsid w:val="00F83527"/>
    <w:rsid w:val="00F8393D"/>
    <w:rsid w:val="00F84503"/>
    <w:rsid w:val="00F84F26"/>
    <w:rsid w:val="00F90FBB"/>
    <w:rsid w:val="00F94FEF"/>
    <w:rsid w:val="00F975C2"/>
    <w:rsid w:val="00FB4530"/>
    <w:rsid w:val="00FC2A00"/>
    <w:rsid w:val="00FC5054"/>
    <w:rsid w:val="00FD18AC"/>
    <w:rsid w:val="00FD583F"/>
    <w:rsid w:val="00FD5DB3"/>
    <w:rsid w:val="00FD63E5"/>
    <w:rsid w:val="00FD7488"/>
    <w:rsid w:val="00FE3370"/>
    <w:rsid w:val="00FE3F96"/>
    <w:rsid w:val="00FE48B7"/>
    <w:rsid w:val="00FE6C51"/>
    <w:rsid w:val="00FF0944"/>
    <w:rsid w:val="00FF16B4"/>
    <w:rsid w:val="00FF3EC0"/>
    <w:rsid w:val="00FF4AA8"/>
    <w:rsid w:val="00FF5B22"/>
    <w:rsid w:val="00FF68A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0A4E399"/>
  <w15:docId w15:val="{B1390794-F472-4594-87D2-DE1CE032E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9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B14C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4C1E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4C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4C1E"/>
    <w:rPr>
      <w:color w:val="3592CF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D5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IE" w:eastAsia="en-IE"/>
    </w:rPr>
  </w:style>
  <w:style w:type="paragraph" w:styleId="Bibliography">
    <w:name w:val="Bibliography"/>
    <w:basedOn w:val="Normal"/>
    <w:next w:val="Normal"/>
    <w:uiPriority w:val="37"/>
    <w:unhideWhenUsed/>
    <w:rsid w:val="003D0C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ephen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401E9834AF540DEBBA8FDEB5DBC40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002334-6DC7-4DE6-A659-696BF6CAF635}"/>
      </w:docPartPr>
      <w:docPartBody>
        <w:p w:rsidR="00C95F56" w:rsidRDefault="00C40940" w:rsidP="00C40940">
          <w:pPr>
            <w:pStyle w:val="D401E9834AF540DEBBA8FDEB5DBC40F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  <w:noProof/>
            </w:rPr>
            <w:t>November 24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940"/>
    <w:rsid w:val="001159F5"/>
    <w:rsid w:val="001A0E7A"/>
    <w:rsid w:val="00230462"/>
    <w:rsid w:val="00602212"/>
    <w:rsid w:val="006C45E4"/>
    <w:rsid w:val="008A3CFE"/>
    <w:rsid w:val="00C40940"/>
    <w:rsid w:val="00C9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I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C40940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sid w:val="00C40940"/>
    <w:rPr>
      <w:caps/>
      <w:color w:val="44546A" w:themeColor="text2"/>
      <w:spacing w:val="20"/>
      <w:sz w:val="32"/>
      <w:lang w:val="en-US" w:eastAsia="en-US"/>
    </w:rPr>
  </w:style>
  <w:style w:type="paragraph" w:customStyle="1" w:styleId="97D3E538D66B4AA2910A44FE985A85E9">
    <w:name w:val="97D3E538D66B4AA2910A44FE985A85E9"/>
  </w:style>
  <w:style w:type="paragraph" w:customStyle="1" w:styleId="8ED47CF4BEDE4CD3B7D49AF3209D82A9">
    <w:name w:val="8ED47CF4BEDE4CD3B7D49AF3209D82A9"/>
  </w:style>
  <w:style w:type="paragraph" w:customStyle="1" w:styleId="77862C05521249649888E5677E25BE02">
    <w:name w:val="77862C05521249649888E5677E25BE02"/>
  </w:style>
  <w:style w:type="paragraph" w:customStyle="1" w:styleId="F75ED652E6004A5FAC16BBC44DDE250D">
    <w:name w:val="F75ED652E6004A5FAC16BBC44DDE250D"/>
  </w:style>
  <w:style w:type="paragraph" w:customStyle="1" w:styleId="3C7910FE2303458FB0F8548549758E0A">
    <w:name w:val="3C7910FE2303458FB0F8548549758E0A"/>
  </w:style>
  <w:style w:type="paragraph" w:customStyle="1" w:styleId="0EE74518182543758C0815FD40B109FE">
    <w:name w:val="0EE74518182543758C0815FD40B109FE"/>
  </w:style>
  <w:style w:type="paragraph" w:customStyle="1" w:styleId="D3C9AB5C4FBD42F8BB0E83494636ED47">
    <w:name w:val="D3C9AB5C4FBD42F8BB0E83494636ED47"/>
  </w:style>
  <w:style w:type="paragraph" w:customStyle="1" w:styleId="7E4EC25C3EC74D19BF36BB82910C0866">
    <w:name w:val="7E4EC25C3EC74D19BF36BB82910C0866"/>
  </w:style>
  <w:style w:type="paragraph" w:customStyle="1" w:styleId="D401E9834AF540DEBBA8FDEB5DBC40FC">
    <w:name w:val="D401E9834AF540DEBBA8FDEB5DBC40FC"/>
    <w:rsid w:val="00C40940"/>
  </w:style>
  <w:style w:type="character" w:styleId="PlaceholderText">
    <w:name w:val="Placeholder Text"/>
    <w:basedOn w:val="DefaultParagraphFont"/>
    <w:uiPriority w:val="99"/>
    <w:unhideWhenUsed/>
    <w:rsid w:val="0023046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DF67CFDE8C5D45B894E976AF8D9EC1" ma:contentTypeVersion="9" ma:contentTypeDescription="Create a new document." ma:contentTypeScope="" ma:versionID="947b9fa46366b5b9a6f787d004ee45c1">
  <xsd:schema xmlns:xsd="http://www.w3.org/2001/XMLSchema" xmlns:xs="http://www.w3.org/2001/XMLSchema" xmlns:p="http://schemas.microsoft.com/office/2006/metadata/properties" xmlns:ns3="a9c8593a-8adc-4031-8aee-2c7f39875d64" targetNamespace="http://schemas.microsoft.com/office/2006/metadata/properties" ma:root="true" ma:fieldsID="3884938bc18393dfaf085f46bca879e1" ns3:_="">
    <xsd:import namespace="a9c8593a-8adc-4031-8aee-2c7f39875d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8593a-8adc-4031-8aee-2c7f39875d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Nor99</b:Tag>
    <b:SourceType>JournalArticle</b:SourceType>
    <b:Guid>{35007B6A-27AB-4162-B6B9-669C815C7C7C}</b:Guid>
    <b:Author>
      <b:Author>
        <b:NameList>
          <b:Person>
            <b:Last>Norman E. Fenton</b:Last>
            <b:First>Martin</b:First>
            <b:Middle>Neil</b:Middle>
          </b:Person>
        </b:NameList>
      </b:Author>
    </b:Author>
    <b:Year>1999</b:Year>
    <b:URL>https://www.academia.edu/9574064/Software_metrics_successes_failures_and_new_directions</b:URL>
    <b:Title>Software metrics: successes, failures and new directions</b:Title>
    <b:JournalName>The Journal of Systems and Software</b:JournalName>
    <b:RefOrder>1</b:RefOrder>
  </b:Source>
  <b:Source>
    <b:Tag>McC76</b:Tag>
    <b:SourceType>JournalArticle</b:SourceType>
    <b:Guid>{FB7E45E5-5276-433A-8BC8-B8EF1661FEB7}</b:Guid>
    <b:Author>
      <b:Author>
        <b:NameList>
          <b:Person>
            <b:Last>McCabe</b:Last>
            <b:First>T.</b:First>
            <b:Middle>J.</b:Middle>
          </b:Person>
        </b:NameList>
      </b:Author>
    </b:Author>
    <b:Title>A Complexity Measure</b:Title>
    <b:Year>Dec. 1976</b:Year>
    <b:JournalName>IEEE Transactions on Software Engineering, vol. SE-2, no. 4</b:JournalName>
    <b:Pages>pp. 308-320</b:Pages>
    <b:RefOrder>2</b:RefOrder>
  </b:Source>
  <b:Source>
    <b:Tag>Reg18</b:Tag>
    <b:SourceType>InternetSite</b:SourceType>
    <b:Guid>{D2EB49DA-49FA-47FF-A18F-366462F4ADA3}</b:Guid>
    <b:Year>2018</b:Year>
    <b:Author>
      <b:Author>
        <b:NameList>
          <b:Person>
            <b:Last>Stadlbauer</b:Last>
            <b:First>Reginald</b:First>
          </b:Person>
        </b:NameList>
      </b:Author>
    </b:Author>
    <b:Month>April</b:Month>
    <b:Day>10</b:Day>
    <b:URL>https://dzone.com/articles/what-exactly-is-mccabe-cyclomatic-complexity</b:URL>
    <b:RefOrder>3</b:RefOrder>
  </b:Source>
  <b:Source>
    <b:Tag>DrB14</b:Tag>
    <b:SourceType>InternetSite</b:SourceType>
    <b:Guid>{B9B88B3D-4A7E-44C5-B499-BD553440C187}</b:Guid>
    <b:Author>
      <b:Author>
        <b:NameList>
          <b:Person>
            <b:Last>Hummel</b:Last>
            <b:First>Dr.</b:First>
            <b:Middle>Benjamin</b:Middle>
          </b:Person>
        </b:NameList>
      </b:Author>
    </b:Author>
    <b:Year>2014</b:Year>
    <b:Month>May</b:Month>
    <b:Day>20</b:Day>
    <b:URL>https://www.cqse.eu/en/news/blog/mccabe-cyclomatic-complexity/</b:URL>
    <b:RefOrder>4</b:RefOrder>
  </b:Source>
  <b:Source>
    <b:Tag>Wat99</b:Tag>
    <b:SourceType>InternetSite</b:SourceType>
    <b:Guid>{3DBC8272-89D8-4134-A15F-3FA9EA8C7E51}</b:Guid>
    <b:Author>
      <b:Author>
        <b:NameList>
          <b:Person>
            <b:Last>Humphrey</b:Last>
            <b:First>Watts</b:First>
          </b:Person>
        </b:NameList>
      </b:Author>
    </b:Author>
    <b:Year>1999</b:Year>
    <b:Month>November</b:Month>
    <b:Day>1</b:Day>
    <b:URL>https://resources.sei.cmu.edu/library/asset-view.cfm?assetid=5283</b:URL>
    <b:RefOrder>5</b:RefOrder>
  </b:Source>
  <b:Source>
    <b:Tag>Wat00</b:Tag>
    <b:SourceType>InternetSite</b:SourceType>
    <b:Guid>{AA5E06CC-705A-489A-88F4-00BB6FBDEF9B}</b:Guid>
    <b:Author>
      <b:Author>
        <b:NameList>
          <b:Person>
            <b:Last>Humphrey</b:Last>
            <b:First>Watts</b:First>
            <b:Middle>S.</b:Middle>
          </b:Person>
        </b:NameList>
      </b:Author>
    </b:Author>
    <b:Year>2000</b:Year>
    <b:Month>November</b:Month>
    <b:Day>1</b:Day>
    <b:URL>https://resources.sei.cmu.edu/library/asset-view.cfm?assetid=5287</b:URL>
    <b:RefOrder>6</b:RefOrder>
  </b:Source>
  <b:Source>
    <b:Tag>Phi12</b:Tag>
    <b:SourceType>JournalArticle</b:SourceType>
    <b:Guid>{607CF336-C743-47EB-A403-B5DE64899E37}</b:Guid>
    <b:Title>Searching under the Streetlight for Useful Software Analytics</b:Title>
    <b:Year>2012</b:Year>
    <b:Author>
      <b:Author>
        <b:NameList>
          <b:Person>
            <b:Last>Johnson</b:Last>
            <b:First>Philip</b:First>
            <b:Middle>M</b:Middle>
          </b:Person>
        </b:NameList>
      </b:Author>
    </b:Author>
    <b:RefOrder>7</b:RefOrder>
  </b:Source>
  <b:Source>
    <b:Tag>Phi121</b:Tag>
    <b:SourceType>JournalArticle</b:SourceType>
    <b:Guid>{76D6698C-1E5C-42CF-9465-466CE2C2662F}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2012</b:Year>
    <b:JournalName>Searching under the Streetlight for Useful Software Analytics</b:JournalName>
    <b:RefOrder>8</b:RefOrder>
  </b:Source>
  <b:Source>
    <b:Tag>Phi04</b:Tag>
    <b:SourceType>JournalArticle</b:SourceType>
    <b:Guid>{31385793-C5DB-4FA2-A103-C3850801A054}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2004</b:Year>
    <b:JournalName>Improving Software Develment Management through Software Project Telemetry</b:JournalName>
    <b:RefOrder>9</b:RefOrder>
  </b:Source>
  <b:Source>
    <b:Tag>Wil13</b:Tag>
    <b:SourceType>JournalArticle</b:SourceType>
    <b:Guid>{E2137D12-8519-4B34-BE8E-5566A6C81EBD}</b:Guid>
    <b:Author>
      <b:Author>
        <b:NameList>
          <b:Person>
            <b:Last>Will Snipes</b:Last>
            <b:First>Vinay</b:First>
            <b:Middle>Augustine</b:Middle>
          </b:Person>
        </b:NameList>
      </b:Author>
    </b:Author>
    <b:JournalName>Towards Recognizing and Rewarding Efficient Developer Work Patterns</b:JournalName>
    <b:Year>2013</b:Year>
    <b:RefOrder>10</b:RefOrder>
  </b:Source>
  <b:Source>
    <b:Tag>Plu20</b:Tag>
    <b:SourceType>InternetSite</b:SourceType>
    <b:Guid>{9CF1D570-B65B-42D3-99D0-6AE6A5E4621D}</b:Guid>
    <b:Author>
      <b:Author>
        <b:NameList>
          <b:Person>
            <b:Last>Pluralsight</b:Last>
          </b:Person>
        </b:NameList>
      </b:Author>
    </b:Author>
    <b:Year>2020</b:Year>
    <b:URL>https://www.pluralsight.com/blog/tutorials/code-churn</b:URL>
    <b:RefOrder>11</b:RefOrder>
  </b:Source>
  <b:Source>
    <b:Tag>Mic17</b:Tag>
    <b:SourceType>InternetSite</b:SourceType>
    <b:Guid>{2873C385-CA9D-443C-851F-20CF721E9FAD}</b:Guid>
    <b:Author>
      <b:Author>
        <b:NameList>
          <b:Person>
            <b:Last>Microsoft</b:Last>
          </b:Person>
        </b:NameList>
      </b:Author>
    </b:Author>
    <b:Year>2017</b:Year>
    <b:URL>https://docs.microsoft.com/en-us/azure/devops/report/sql-reports/perspective-code-analyze-report-code-churn-coverage?view=azure-devops-2020</b:URL>
    <b:RefOrder>12</b:RefOrder>
  </b:Source>
  <b:Source>
    <b:Tag>Plu201</b:Tag>
    <b:SourceType>InternetSite</b:SourceType>
    <b:Guid>{9243D941-8B33-4AFC-BC1C-C377893A353B}</b:Guid>
    <b:Author>
      <b:Author>
        <b:NameList>
          <b:Person>
            <b:Last>Pluralsight</b:Last>
          </b:Person>
        </b:NameList>
      </b:Author>
    </b:Author>
    <b:Year>2020</b:Year>
    <b:Month>May</b:Month>
    <b:Day>20</b:Day>
    <b:URL>https://www.youtube.com/watch?v=KPuIb6G6amM</b:URL>
    <b:RefOrder>13</b:RefOrder>
  </b:Source>
  <b:Source>
    <b:Tag>Chr16</b:Tag>
    <b:SourceType>InternetSite</b:SourceType>
    <b:Guid>{D0690538-7E7A-413E-AA87-D7CC2596D943}</b:Guid>
    <b:Author>
      <b:Author>
        <b:NameList>
          <b:Person>
            <b:Last>Weller</b:Last>
            <b:First>Chris</b:First>
          </b:Person>
        </b:NameList>
      </b:Author>
    </b:Author>
    <b:Title>Business Insider </b:Title>
    <b:Year>2016</b:Year>
    <b:Month>October</b:Month>
    <b:Day>20</b:Day>
    <b:URL>https://www.businessinsider.com/humanyze-badges-watch-and-listen-employees-2016-10?r=US&amp;IR=T</b:URL>
    <b:RefOrder>14</b:RefOrder>
  </b:Source>
</b:Sources>
</file>

<file path=customXml/itemProps1.xml><?xml version="1.0" encoding="utf-8"?>
<ds:datastoreItem xmlns:ds="http://schemas.openxmlformats.org/officeDocument/2006/customXml" ds:itemID="{41873384-ADAF-4769-B555-46C88DF146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c8593a-8adc-4031-8aee-2c7f39875d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5621DE-7061-49E1-8960-83E9005A63F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84D578-A62B-4C8C-9CB7-49A95FEBCFB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8A77F15-621F-4D8F-836F-BBC70574C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919</TotalTime>
  <Pages>11</Pages>
  <Words>3200</Words>
  <Characters>18246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Stephen</dc:creator>
  <cp:keywords/>
  <cp:lastModifiedBy>Stephen Rowe</cp:lastModifiedBy>
  <cp:revision>529</cp:revision>
  <cp:lastPrinted>2006-08-01T17:47:00Z</cp:lastPrinted>
  <dcterms:created xsi:type="dcterms:W3CDTF">2020-11-24T16:51:00Z</dcterms:created>
  <dcterms:modified xsi:type="dcterms:W3CDTF">2020-11-27T06:26:00Z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0x01010004DF67CFDE8C5D45B894E976AF8D9EC1</vt:lpwstr>
  </property>
</Properties>
</file>